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83" w:type="dxa"/>
        <w:shd w:val="clear" w:color="auto" w:fill="000000" w:themeFill="text1"/>
        <w:tblLook w:val="01E0" w:firstRow="1" w:lastRow="1" w:firstColumn="1" w:lastColumn="1" w:noHBand="0" w:noVBand="0"/>
      </w:tblPr>
      <w:tblGrid>
        <w:gridCol w:w="8883"/>
      </w:tblGrid>
      <w:tr w:rsidR="00380B96" w14:paraId="7B63EF5B" w14:textId="77777777" w:rsidTr="002A5D06">
        <w:trPr>
          <w:trHeight w:val="411"/>
        </w:trPr>
        <w:tc>
          <w:tcPr>
            <w:tcW w:w="8883" w:type="dxa"/>
            <w:shd w:val="clear" w:color="auto" w:fill="000000" w:themeFill="text1"/>
            <w:vAlign w:val="center"/>
          </w:tcPr>
          <w:p w14:paraId="3C9D58C9" w14:textId="6EF68FA0" w:rsidR="00475412" w:rsidRPr="00BA4FAA" w:rsidRDefault="006235E1" w:rsidP="00975A1E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Na</w:t>
            </w:r>
            <w:r w:rsidR="00A2510F">
              <w:rPr>
                <w:rFonts w:ascii="Calibri" w:hAnsi="Calibri" w:cstheme="minorHAnsi"/>
                <w:b/>
                <w:sz w:val="24"/>
                <w:szCs w:val="24"/>
              </w:rPr>
              <w:t>zumudeen.</w:t>
            </w:r>
            <w:r w:rsidR="00774C44">
              <w:rPr>
                <w:rFonts w:ascii="Calibri" w:hAnsi="Calibri" w:cstheme="minorHAnsi"/>
                <w:b/>
                <w:sz w:val="24"/>
                <w:szCs w:val="24"/>
              </w:rPr>
              <w:t>N</w:t>
            </w:r>
            <w:r w:rsidR="00A630A8">
              <w:rPr>
                <w:rFonts w:ascii="Calibri" w:hAnsi="Calibri" w:cstheme="minorHAns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="00E03665">
              <w:rPr>
                <w:rFonts w:ascii="Calibri" w:hAnsi="Calibri" w:cstheme="minorHAnsi"/>
                <w:b/>
                <w:sz w:val="24"/>
                <w:szCs w:val="24"/>
              </w:rPr>
              <w:t xml:space="preserve">                              </w:t>
            </w:r>
          </w:p>
        </w:tc>
      </w:tr>
    </w:tbl>
    <w:p w14:paraId="43E27C2E" w14:textId="43D6CAF0" w:rsidR="001175C4" w:rsidRDefault="006235E1" w:rsidP="001175C4">
      <w:pPr>
        <w:pBdr>
          <w:bottom w:val="single" w:sz="6" w:space="1" w:color="auto"/>
        </w:pBd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Email: </w:t>
      </w:r>
      <w:r w:rsidR="00B57230">
        <w:rPr>
          <w:rFonts w:ascii="Calibri" w:hAnsi="Calibri" w:cs="Calibri"/>
          <w:b/>
          <w:szCs w:val="22"/>
        </w:rPr>
        <w:t>nnazu64</w:t>
      </w:r>
      <w:r w:rsidR="00E27E9A" w:rsidRPr="00E27E9A">
        <w:rPr>
          <w:rFonts w:ascii="Calibri" w:hAnsi="Calibri" w:cs="Calibri"/>
          <w:b/>
          <w:szCs w:val="22"/>
        </w:rPr>
        <w:t>@gmail.com</w:t>
      </w:r>
    </w:p>
    <w:p w14:paraId="66B04B95" w14:textId="0335700E" w:rsidR="00A630A8" w:rsidRDefault="006235E1" w:rsidP="000F0268">
      <w:pPr>
        <w:pBdr>
          <w:bottom w:val="single" w:sz="6" w:space="1" w:color="auto"/>
        </w:pBd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Phone: +91-8904852805</w:t>
      </w:r>
    </w:p>
    <w:tbl>
      <w:tblPr>
        <w:tblW w:w="8883" w:type="dxa"/>
        <w:shd w:val="clear" w:color="auto" w:fill="000000" w:themeFill="text1"/>
        <w:tblLook w:val="01E0" w:firstRow="1" w:lastRow="1" w:firstColumn="1" w:lastColumn="1" w:noHBand="0" w:noVBand="0"/>
      </w:tblPr>
      <w:tblGrid>
        <w:gridCol w:w="8883"/>
      </w:tblGrid>
      <w:tr w:rsidR="00380B96" w14:paraId="6DE6E6F3" w14:textId="77777777" w:rsidTr="002A5D06">
        <w:trPr>
          <w:trHeight w:val="459"/>
        </w:trPr>
        <w:tc>
          <w:tcPr>
            <w:tcW w:w="8883" w:type="dxa"/>
            <w:shd w:val="clear" w:color="auto" w:fill="000000" w:themeFill="text1"/>
            <w:vAlign w:val="center"/>
          </w:tcPr>
          <w:p w14:paraId="145076B6" w14:textId="77777777" w:rsidR="00B97DEA" w:rsidRPr="00B97DEA" w:rsidRDefault="006235E1" w:rsidP="007A0FCD">
            <w:pPr>
              <w:rPr>
                <w:rFonts w:ascii="Calibri" w:hAnsi="Calibri"/>
                <w:sz w:val="24"/>
                <w:szCs w:val="24"/>
              </w:rPr>
            </w:pP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Professional Summary</w:t>
            </w:r>
          </w:p>
        </w:tc>
      </w:tr>
    </w:tbl>
    <w:p w14:paraId="4E36F961" w14:textId="77777777" w:rsidR="000F0268" w:rsidRPr="000F0268" w:rsidRDefault="000F0268" w:rsidP="000F0268">
      <w:pPr>
        <w:suppressAutoHyphens/>
        <w:ind w:left="360"/>
        <w:rPr>
          <w:rFonts w:ascii="Calibri" w:eastAsia="MS Mincho" w:hAnsi="Calibri" w:cs="Arial"/>
          <w:szCs w:val="22"/>
        </w:rPr>
      </w:pPr>
    </w:p>
    <w:p w14:paraId="2E09D6E1" w14:textId="41ED962F" w:rsidR="00B626A2" w:rsidRDefault="006235E1" w:rsidP="00A8721F">
      <w:pPr>
        <w:numPr>
          <w:ilvl w:val="0"/>
          <w:numId w:val="21"/>
        </w:numPr>
        <w:suppressAutoHyphens/>
        <w:rPr>
          <w:rFonts w:ascii="Calibri" w:eastAsia="MS Mincho" w:hAnsi="Calibri" w:cs="Arial"/>
          <w:szCs w:val="22"/>
        </w:rPr>
      </w:pPr>
      <w:r>
        <w:rPr>
          <w:rFonts w:ascii="Calibri" w:hAnsi="Calibri"/>
          <w:szCs w:val="22"/>
        </w:rPr>
        <w:t xml:space="preserve">Having </w:t>
      </w:r>
      <w:r w:rsidR="00E03665">
        <w:rPr>
          <w:rFonts w:ascii="Calibri" w:hAnsi="Calibri"/>
          <w:szCs w:val="22"/>
        </w:rPr>
        <w:t xml:space="preserve">overall </w:t>
      </w:r>
      <w:r w:rsidR="00F97CCB">
        <w:rPr>
          <w:rFonts w:ascii="Calibri" w:hAnsi="Calibri"/>
          <w:szCs w:val="22"/>
        </w:rPr>
        <w:t>8</w:t>
      </w:r>
      <w:r w:rsidR="00C95D84">
        <w:rPr>
          <w:rFonts w:ascii="Calibri" w:hAnsi="Calibri"/>
          <w:szCs w:val="22"/>
        </w:rPr>
        <w:t>.5</w:t>
      </w:r>
      <w:r>
        <w:rPr>
          <w:rFonts w:ascii="Calibri" w:hAnsi="Calibri"/>
          <w:szCs w:val="22"/>
        </w:rPr>
        <w:t xml:space="preserve"> </w:t>
      </w:r>
      <w:r w:rsidR="00315912" w:rsidRPr="00EF189A">
        <w:rPr>
          <w:rFonts w:ascii="Calibri" w:hAnsi="Calibri"/>
          <w:szCs w:val="22"/>
        </w:rPr>
        <w:t>years</w:t>
      </w:r>
      <w:r w:rsidR="00A652A5">
        <w:rPr>
          <w:rFonts w:ascii="Calibri" w:hAnsi="Calibri"/>
          <w:szCs w:val="22"/>
        </w:rPr>
        <w:t xml:space="preserve"> </w:t>
      </w:r>
      <w:r w:rsidR="00191595">
        <w:rPr>
          <w:rFonts w:ascii="Calibri" w:hAnsi="Calibri"/>
          <w:szCs w:val="22"/>
        </w:rPr>
        <w:t xml:space="preserve">of </w:t>
      </w:r>
      <w:r w:rsidR="00D03C9D" w:rsidRPr="00EF189A">
        <w:rPr>
          <w:rFonts w:ascii="Calibri" w:eastAsia="MS Mincho" w:hAnsi="Calibri" w:cs="Arial"/>
          <w:szCs w:val="22"/>
        </w:rPr>
        <w:t>experience</w:t>
      </w:r>
      <w:r w:rsidR="001B1CC8" w:rsidRPr="00EF189A">
        <w:rPr>
          <w:rFonts w:ascii="Calibri" w:eastAsia="MS Mincho" w:hAnsi="Calibri" w:cs="Arial"/>
          <w:szCs w:val="22"/>
        </w:rPr>
        <w:t xml:space="preserve"> in </w:t>
      </w:r>
      <w:r w:rsidR="003B0D5E" w:rsidRPr="00EF189A">
        <w:rPr>
          <w:rFonts w:ascii="Calibri" w:eastAsia="MS Mincho" w:hAnsi="Calibri" w:cs="Arial"/>
          <w:szCs w:val="22"/>
        </w:rPr>
        <w:t>IBM India Pvt Ltd</w:t>
      </w:r>
      <w:r w:rsidR="00E03665">
        <w:rPr>
          <w:rFonts w:ascii="Calibri" w:eastAsia="MS Mincho" w:hAnsi="Calibri" w:cs="Arial"/>
          <w:szCs w:val="22"/>
        </w:rPr>
        <w:t xml:space="preserve"> and Kyndryl</w:t>
      </w:r>
      <w:r w:rsidR="001545F2">
        <w:rPr>
          <w:rFonts w:ascii="Calibri" w:eastAsia="MS Mincho" w:hAnsi="Calibri" w:cs="Arial"/>
          <w:szCs w:val="22"/>
        </w:rPr>
        <w:t xml:space="preserve"> Solutions Pvt Ltd </w:t>
      </w:r>
      <w:r w:rsidR="00F400E0" w:rsidRPr="00EF189A">
        <w:rPr>
          <w:rFonts w:ascii="Calibri" w:eastAsia="MS Mincho" w:hAnsi="Calibri" w:cs="Arial"/>
          <w:szCs w:val="22"/>
        </w:rPr>
        <w:t xml:space="preserve">in </w:t>
      </w:r>
      <w:r w:rsidR="009B4AB1">
        <w:rPr>
          <w:rFonts w:ascii="Calibri" w:eastAsia="MS Mincho" w:hAnsi="Calibri" w:cs="Arial"/>
          <w:szCs w:val="22"/>
        </w:rPr>
        <w:t xml:space="preserve">Data Science &amp; Artificial Intelligence </w:t>
      </w:r>
      <w:r w:rsidR="006A2218">
        <w:rPr>
          <w:rFonts w:ascii="Calibri" w:eastAsia="MS Mincho" w:hAnsi="Calibri" w:cs="Arial"/>
          <w:szCs w:val="22"/>
        </w:rPr>
        <w:t>domain</w:t>
      </w:r>
      <w:r w:rsidR="00EF0B45">
        <w:rPr>
          <w:rFonts w:ascii="Calibri" w:eastAsia="MS Mincho" w:hAnsi="Calibri" w:cs="Arial"/>
          <w:szCs w:val="22"/>
        </w:rPr>
        <w:t>.</w:t>
      </w:r>
    </w:p>
    <w:p w14:paraId="4A854B02" w14:textId="77777777" w:rsidR="006A2218" w:rsidRPr="006A2218" w:rsidRDefault="006235E1" w:rsidP="00A8721F">
      <w:pPr>
        <w:numPr>
          <w:ilvl w:val="0"/>
          <w:numId w:val="21"/>
        </w:numPr>
        <w:suppressAutoHyphens/>
        <w:rPr>
          <w:rFonts w:asciiTheme="minorHAnsi" w:eastAsia="MS Mincho" w:hAnsiTheme="minorHAnsi" w:cs="Arial"/>
          <w:szCs w:val="22"/>
        </w:rPr>
      </w:pPr>
      <w:r w:rsidRPr="006A2218">
        <w:rPr>
          <w:rFonts w:asciiTheme="minorHAnsi" w:hAnsiTheme="minorHAnsi" w:cs="Arial"/>
          <w:shd w:val="clear" w:color="auto" w:fill="FFFFFF"/>
        </w:rPr>
        <w:t>Providing data-driven, action-oriented solutions to challenging business problems</w:t>
      </w:r>
    </w:p>
    <w:p w14:paraId="265B99A7" w14:textId="77777777" w:rsidR="002A5D06" w:rsidRDefault="006235E1" w:rsidP="002A5D06">
      <w:pPr>
        <w:numPr>
          <w:ilvl w:val="0"/>
          <w:numId w:val="21"/>
        </w:numPr>
        <w:suppressAutoHyphens/>
        <w:rPr>
          <w:rFonts w:asciiTheme="minorHAnsi" w:eastAsia="MS Mincho" w:hAnsiTheme="minorHAnsi" w:cs="Arial"/>
          <w:szCs w:val="22"/>
        </w:rPr>
      </w:pPr>
      <w:r>
        <w:rPr>
          <w:rFonts w:asciiTheme="minorHAnsi" w:hAnsiTheme="minorHAnsi" w:cs="Arial"/>
          <w:shd w:val="clear" w:color="auto" w:fill="FFFFFF"/>
        </w:rPr>
        <w:t xml:space="preserve">Business-minded data scientist with a demonstrated ability to deliver valuable insights and solutions via advanced technologies and data-driven methods </w:t>
      </w:r>
    </w:p>
    <w:p w14:paraId="1FD81420" w14:textId="77777777" w:rsidR="00D06C07" w:rsidRPr="00750664" w:rsidRDefault="006235E1" w:rsidP="00D06C07">
      <w:pPr>
        <w:numPr>
          <w:ilvl w:val="0"/>
          <w:numId w:val="21"/>
        </w:numPr>
        <w:suppressAutoHyphens/>
        <w:rPr>
          <w:rFonts w:asciiTheme="minorHAnsi" w:eastAsia="MS Mincho" w:hAnsiTheme="minorHAnsi" w:cs="Arial"/>
          <w:szCs w:val="22"/>
        </w:rPr>
      </w:pPr>
      <w:r>
        <w:rPr>
          <w:rFonts w:asciiTheme="minorHAnsi" w:hAnsiTheme="minorHAnsi" w:cs="Arial"/>
          <w:shd w:val="clear" w:color="auto" w:fill="FFFFFF"/>
        </w:rPr>
        <w:t>Proficient in Python, Artificial Intelligence, LLM &amp; Generative AI, Agentic AI,</w:t>
      </w:r>
      <w:r w:rsidRPr="00750664">
        <w:rPr>
          <w:rFonts w:asciiTheme="minorHAnsi" w:hAnsiTheme="minorHAnsi" w:cs="Arial"/>
          <w:shd w:val="clear" w:color="auto" w:fill="FFFFFF"/>
        </w:rPr>
        <w:t xml:space="preserve"> </w:t>
      </w:r>
      <w:r>
        <w:rPr>
          <w:rFonts w:asciiTheme="minorHAnsi" w:hAnsiTheme="minorHAnsi" w:cs="Arial"/>
          <w:shd w:val="clear" w:color="auto" w:fill="FFFFFF"/>
        </w:rPr>
        <w:t>Machine L</w:t>
      </w:r>
      <w:r w:rsidRPr="00750664">
        <w:rPr>
          <w:rFonts w:asciiTheme="minorHAnsi" w:hAnsiTheme="minorHAnsi" w:cs="Arial"/>
          <w:shd w:val="clear" w:color="auto" w:fill="FFFFFF"/>
        </w:rPr>
        <w:t>earning algori</w:t>
      </w:r>
      <w:r w:rsidRPr="00750664">
        <w:rPr>
          <w:rFonts w:asciiTheme="minorHAnsi" w:hAnsiTheme="minorHAnsi" w:cs="Arial"/>
          <w:shd w:val="clear" w:color="auto" w:fill="FFFFFF"/>
        </w:rPr>
        <w:t>thms,</w:t>
      </w:r>
      <w:r>
        <w:rPr>
          <w:rFonts w:asciiTheme="minorHAnsi" w:hAnsiTheme="minorHAnsi" w:cs="Arial"/>
          <w:shd w:val="clear" w:color="auto" w:fill="FFFFFF"/>
        </w:rPr>
        <w:t xml:space="preserve"> ML-Ops, </w:t>
      </w:r>
      <w:r w:rsidRPr="00750664">
        <w:rPr>
          <w:rFonts w:asciiTheme="minorHAnsi" w:hAnsiTheme="minorHAnsi" w:cs="Arial"/>
          <w:shd w:val="clear" w:color="auto" w:fill="FFFFFF"/>
        </w:rPr>
        <w:t>Deep Lea</w:t>
      </w:r>
      <w:r>
        <w:rPr>
          <w:rFonts w:asciiTheme="minorHAnsi" w:hAnsiTheme="minorHAnsi" w:cs="Arial"/>
          <w:shd w:val="clear" w:color="auto" w:fill="FFFFFF"/>
        </w:rPr>
        <w:t>rning and NLP Models</w:t>
      </w:r>
    </w:p>
    <w:p w14:paraId="2EC04D20" w14:textId="77777777" w:rsidR="003F0995" w:rsidRPr="003F0995" w:rsidRDefault="006235E1" w:rsidP="003F0995">
      <w:pPr>
        <w:numPr>
          <w:ilvl w:val="0"/>
          <w:numId w:val="21"/>
        </w:numPr>
        <w:suppressAutoHyphens/>
        <w:rPr>
          <w:rFonts w:asciiTheme="minorHAnsi" w:eastAsia="MS Mincho" w:hAnsiTheme="minorHAnsi" w:cs="Arial"/>
          <w:szCs w:val="22"/>
        </w:rPr>
      </w:pPr>
      <w:r>
        <w:rPr>
          <w:rFonts w:asciiTheme="minorHAnsi" w:hAnsiTheme="minorHAnsi" w:cs="Arial"/>
          <w:shd w:val="clear" w:color="auto" w:fill="FFFFFF"/>
        </w:rPr>
        <w:t>Strong coding ability both in producing clean and efficient code as well as debugging and understanding large code bases</w:t>
      </w:r>
    </w:p>
    <w:p w14:paraId="225B8105" w14:textId="77777777" w:rsidR="003F0995" w:rsidRPr="003F0995" w:rsidRDefault="006235E1" w:rsidP="003F0995">
      <w:pPr>
        <w:numPr>
          <w:ilvl w:val="0"/>
          <w:numId w:val="21"/>
        </w:numPr>
        <w:suppressAutoHyphens/>
        <w:rPr>
          <w:rFonts w:asciiTheme="minorHAnsi" w:eastAsia="MS Mincho" w:hAnsiTheme="minorHAnsi" w:cs="Arial"/>
          <w:szCs w:val="22"/>
        </w:rPr>
      </w:pPr>
      <w:r w:rsidRPr="003F0995">
        <w:rPr>
          <w:rFonts w:asciiTheme="minorHAnsi" w:hAnsiTheme="minorHAnsi"/>
          <w:szCs w:val="22"/>
        </w:rPr>
        <w:t>Proficient knowledge in Mathema</w:t>
      </w:r>
      <w:r>
        <w:rPr>
          <w:rFonts w:asciiTheme="minorHAnsi" w:hAnsiTheme="minorHAnsi"/>
          <w:szCs w:val="22"/>
        </w:rPr>
        <w:t>tics, Statistics, and Analytics</w:t>
      </w:r>
    </w:p>
    <w:p w14:paraId="2B715FBB" w14:textId="77777777" w:rsidR="00EF189A" w:rsidRDefault="006235E1" w:rsidP="00EF18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944DE0">
        <w:rPr>
          <w:rFonts w:asciiTheme="minorHAnsi" w:hAnsiTheme="minorHAnsi" w:cstheme="minorHAnsi"/>
        </w:rPr>
        <w:t>Working knowledge of Agile Me</w:t>
      </w:r>
      <w:r w:rsidR="003F0995">
        <w:rPr>
          <w:rFonts w:asciiTheme="minorHAnsi" w:hAnsiTheme="minorHAnsi" w:cstheme="minorHAnsi"/>
        </w:rPr>
        <w:t>thodology of Project Management</w:t>
      </w:r>
    </w:p>
    <w:p w14:paraId="37724447" w14:textId="77777777" w:rsidR="00FF0840" w:rsidRDefault="006235E1" w:rsidP="00EF189A">
      <w:pPr>
        <w:pStyle w:val="PlainText"/>
        <w:numPr>
          <w:ilvl w:val="0"/>
          <w:numId w:val="21"/>
        </w:numPr>
        <w:jc w:val="both"/>
        <w:rPr>
          <w:rFonts w:ascii="Calibri" w:hAnsi="Calibri"/>
          <w:szCs w:val="22"/>
        </w:rPr>
      </w:pPr>
      <w:r w:rsidRPr="001B30B4">
        <w:rPr>
          <w:rFonts w:ascii="Calibri" w:eastAsia="MS Mincho" w:hAnsi="Calibri" w:cs="Arial"/>
          <w:bCs/>
          <w:sz w:val="22"/>
          <w:szCs w:val="22"/>
        </w:rPr>
        <w:t>Hav</w:t>
      </w:r>
      <w:r w:rsidR="00DE6EA9">
        <w:rPr>
          <w:rFonts w:ascii="Calibri" w:eastAsia="MS Mincho" w:hAnsi="Calibri" w:cs="Arial"/>
          <w:bCs/>
          <w:sz w:val="22"/>
          <w:szCs w:val="22"/>
        </w:rPr>
        <w:t xml:space="preserve">ing </w:t>
      </w:r>
      <w:r w:rsidRPr="001B30B4">
        <w:rPr>
          <w:rFonts w:ascii="Calibri" w:eastAsia="MS Mincho" w:hAnsi="Calibri" w:cs="Arial"/>
          <w:bCs/>
          <w:sz w:val="22"/>
          <w:szCs w:val="22"/>
        </w:rPr>
        <w:t>strong and proven analytical thinking, troubleshooting and problem-solving skills</w:t>
      </w:r>
      <w:r w:rsidR="005D71E9" w:rsidRPr="001B30B4">
        <w:rPr>
          <w:rFonts w:ascii="Calibri" w:eastAsia="MS Mincho" w:hAnsi="Calibri" w:cs="Arial"/>
          <w:bCs/>
          <w:sz w:val="22"/>
          <w:szCs w:val="22"/>
        </w:rPr>
        <w:t xml:space="preserve"> with an ability to work in multi-platform environments</w:t>
      </w:r>
      <w:r w:rsidRPr="001B30B4">
        <w:rPr>
          <w:rFonts w:ascii="Calibri" w:eastAsia="MS Mincho" w:hAnsi="Calibri" w:cs="Arial"/>
          <w:bCs/>
          <w:sz w:val="22"/>
          <w:szCs w:val="22"/>
        </w:rPr>
        <w:t>.</w:t>
      </w:r>
      <w:r w:rsidR="00EF189A">
        <w:rPr>
          <w:rFonts w:ascii="Calibri" w:eastAsia="MS Mincho" w:hAnsi="Calibri" w:cs="Arial"/>
          <w:bCs/>
          <w:sz w:val="22"/>
          <w:szCs w:val="22"/>
        </w:rPr>
        <w:t xml:space="preserve"> </w:t>
      </w:r>
    </w:p>
    <w:p w14:paraId="23225211" w14:textId="77777777" w:rsidR="002A5D06" w:rsidRPr="001B30B4" w:rsidRDefault="002A5D06" w:rsidP="0089416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0" w:lineRule="exact"/>
        <w:ind w:left="360"/>
        <w:rPr>
          <w:rFonts w:ascii="Calibri" w:hAnsi="Calibri"/>
          <w:szCs w:val="22"/>
        </w:rPr>
      </w:pPr>
    </w:p>
    <w:tbl>
      <w:tblPr>
        <w:tblW w:w="9137" w:type="dxa"/>
        <w:tblInd w:w="3" w:type="dxa"/>
        <w:shd w:val="clear" w:color="auto" w:fill="000000" w:themeFill="text1"/>
        <w:tblLook w:val="01E0" w:firstRow="1" w:lastRow="1" w:firstColumn="1" w:lastColumn="1" w:noHBand="0" w:noVBand="0"/>
      </w:tblPr>
      <w:tblGrid>
        <w:gridCol w:w="2636"/>
        <w:gridCol w:w="6264"/>
        <w:gridCol w:w="237"/>
      </w:tblGrid>
      <w:tr w:rsidR="00380B96" w14:paraId="3B7256F1" w14:textId="77777777" w:rsidTr="002A5D06">
        <w:trPr>
          <w:gridAfter w:val="1"/>
          <w:wAfter w:w="237" w:type="dxa"/>
          <w:trHeight w:val="448"/>
        </w:trPr>
        <w:tc>
          <w:tcPr>
            <w:tcW w:w="8900" w:type="dxa"/>
            <w:gridSpan w:val="2"/>
            <w:shd w:val="clear" w:color="auto" w:fill="000000" w:themeFill="text1"/>
            <w:vAlign w:val="center"/>
          </w:tcPr>
          <w:p w14:paraId="0F57EED7" w14:textId="77777777" w:rsidR="0089416A" w:rsidRPr="0089416A" w:rsidRDefault="006235E1" w:rsidP="0089416A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  <w:r w:rsidRPr="0089416A">
              <w:rPr>
                <w:rFonts w:ascii="Calibri" w:hAnsi="Calibri" w:cstheme="minorHAnsi"/>
                <w:b/>
                <w:sz w:val="24"/>
                <w:szCs w:val="24"/>
              </w:rPr>
              <w:t>Experience Summary</w:t>
            </w:r>
          </w:p>
        </w:tc>
      </w:tr>
      <w:tr w:rsidR="00380B96" w14:paraId="71200EB7" w14:textId="77777777" w:rsidTr="002A5D06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</w:tblPrEx>
        <w:trPr>
          <w:trHeight w:val="346"/>
        </w:trPr>
        <w:tc>
          <w:tcPr>
            <w:tcW w:w="2636" w:type="dxa"/>
            <w:tcBorders>
              <w:bottom w:val="single" w:sz="2" w:space="0" w:color="FFFFFF"/>
            </w:tcBorders>
            <w:shd w:val="clear" w:color="auto" w:fill="E6E6E6"/>
            <w:vAlign w:val="center"/>
          </w:tcPr>
          <w:p w14:paraId="2C7E352B" w14:textId="40A06F41" w:rsidR="0089416A" w:rsidRPr="0089416A" w:rsidRDefault="006235E1" w:rsidP="002A5D06">
            <w:pPr>
              <w:pStyle w:val="BodyTextIndent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     Present Employer</w:t>
            </w:r>
          </w:p>
        </w:tc>
        <w:tc>
          <w:tcPr>
            <w:tcW w:w="6501" w:type="dxa"/>
            <w:gridSpan w:val="2"/>
            <w:tcBorders>
              <w:bottom w:val="single" w:sz="2" w:space="0" w:color="FFFFFF"/>
            </w:tcBorders>
          </w:tcPr>
          <w:p w14:paraId="00CA6F64" w14:textId="16234C35" w:rsidR="0089416A" w:rsidRPr="00DF1872" w:rsidRDefault="006235E1" w:rsidP="00DF1872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Kyndryl</w:t>
            </w:r>
            <w:r>
              <w:rPr>
                <w:rFonts w:ascii="Calibri" w:hAnsi="Calibri"/>
                <w:szCs w:val="22"/>
              </w:rPr>
              <w:t xml:space="preserve"> Solutions Private Limited (IBM GTS)</w:t>
            </w:r>
          </w:p>
        </w:tc>
      </w:tr>
      <w:tr w:rsidR="00380B96" w14:paraId="13EB95E5" w14:textId="77777777" w:rsidTr="002A5D06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</w:tblPrEx>
        <w:trPr>
          <w:trHeight w:val="421"/>
        </w:trPr>
        <w:tc>
          <w:tcPr>
            <w:tcW w:w="2636" w:type="dxa"/>
            <w:tcBorders>
              <w:bottom w:val="single" w:sz="2" w:space="0" w:color="FFFFFF"/>
            </w:tcBorders>
            <w:shd w:val="clear" w:color="auto" w:fill="E6E6E6"/>
            <w:vAlign w:val="center"/>
          </w:tcPr>
          <w:p w14:paraId="75E175F1" w14:textId="77777777" w:rsidR="0089416A" w:rsidRPr="0089416A" w:rsidRDefault="006235E1" w:rsidP="007A0FCD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Designation</w:t>
            </w:r>
          </w:p>
        </w:tc>
        <w:tc>
          <w:tcPr>
            <w:tcW w:w="6501" w:type="dxa"/>
            <w:gridSpan w:val="2"/>
            <w:tcBorders>
              <w:bottom w:val="single" w:sz="2" w:space="0" w:color="FFFFFF"/>
            </w:tcBorders>
          </w:tcPr>
          <w:p w14:paraId="6576A6D8" w14:textId="1D8F543F" w:rsidR="0089416A" w:rsidRPr="0089416A" w:rsidRDefault="006235E1" w:rsidP="007F2E7A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Senior Associate II, Data Analysis </w:t>
            </w:r>
          </w:p>
        </w:tc>
      </w:tr>
      <w:tr w:rsidR="00380B96" w14:paraId="4FD2BD51" w14:textId="77777777" w:rsidTr="002A5D06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</w:tblPrEx>
        <w:trPr>
          <w:trHeight w:val="388"/>
        </w:trPr>
        <w:tc>
          <w:tcPr>
            <w:tcW w:w="2636" w:type="dxa"/>
            <w:tcBorders>
              <w:bottom w:val="single" w:sz="2" w:space="0" w:color="FFFFFF"/>
            </w:tcBorders>
            <w:shd w:val="clear" w:color="auto" w:fill="E6E6E6"/>
            <w:vAlign w:val="center"/>
          </w:tcPr>
          <w:p w14:paraId="4FE23B78" w14:textId="77777777" w:rsidR="0089416A" w:rsidRPr="0089416A" w:rsidRDefault="006235E1" w:rsidP="007A0FCD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Duration</w:t>
            </w:r>
          </w:p>
        </w:tc>
        <w:tc>
          <w:tcPr>
            <w:tcW w:w="6501" w:type="dxa"/>
            <w:gridSpan w:val="2"/>
            <w:tcBorders>
              <w:bottom w:val="single" w:sz="2" w:space="0" w:color="FFFFFF"/>
            </w:tcBorders>
          </w:tcPr>
          <w:p w14:paraId="35105D29" w14:textId="52B288BB" w:rsidR="0089416A" w:rsidRPr="0089416A" w:rsidRDefault="006235E1" w:rsidP="007A0FCD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1st September 2021</w:t>
            </w:r>
            <w:r w:rsidRPr="0089416A">
              <w:rPr>
                <w:rFonts w:ascii="Calibri" w:hAnsi="Calibri"/>
                <w:szCs w:val="22"/>
              </w:rPr>
              <w:t xml:space="preserve"> – </w:t>
            </w:r>
            <w:r>
              <w:rPr>
                <w:rFonts w:ascii="Calibri" w:hAnsi="Calibri"/>
                <w:szCs w:val="22"/>
              </w:rPr>
              <w:t>4th July 2023</w:t>
            </w:r>
          </w:p>
        </w:tc>
      </w:tr>
      <w:tr w:rsidR="00380B96" w14:paraId="36DA7617" w14:textId="77777777" w:rsidTr="002A5D06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</w:tblPrEx>
        <w:trPr>
          <w:trHeight w:val="426"/>
        </w:trPr>
        <w:tc>
          <w:tcPr>
            <w:tcW w:w="2636" w:type="dxa"/>
            <w:tcBorders>
              <w:bottom w:val="single" w:sz="2" w:space="0" w:color="FFFFFF"/>
            </w:tcBorders>
            <w:shd w:val="clear" w:color="auto" w:fill="E6E6E6"/>
            <w:vAlign w:val="center"/>
          </w:tcPr>
          <w:p w14:paraId="62B5BAF1" w14:textId="77777777" w:rsidR="0089416A" w:rsidRPr="0089416A" w:rsidRDefault="006235E1" w:rsidP="007A0FCD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6501" w:type="dxa"/>
            <w:gridSpan w:val="2"/>
            <w:tcBorders>
              <w:bottom w:val="single" w:sz="2" w:space="0" w:color="FFFFFF"/>
            </w:tcBorders>
          </w:tcPr>
          <w:p w14:paraId="70D1ACAE" w14:textId="77777777" w:rsidR="0089416A" w:rsidRPr="0089416A" w:rsidRDefault="006235E1" w:rsidP="007A0FCD">
            <w:pPr>
              <w:pStyle w:val="BodyTextIndent"/>
              <w:rPr>
                <w:rFonts w:ascii="Calibri" w:hAnsi="Calibri"/>
                <w:szCs w:val="22"/>
              </w:rPr>
            </w:pPr>
            <w:r w:rsidRPr="0089416A">
              <w:rPr>
                <w:rFonts w:ascii="Calibri" w:hAnsi="Calibri"/>
                <w:szCs w:val="22"/>
              </w:rPr>
              <w:t>Bangalore</w:t>
            </w:r>
          </w:p>
        </w:tc>
      </w:tr>
    </w:tbl>
    <w:p w14:paraId="6B90C2D4" w14:textId="3D8C8D0A" w:rsidR="00E03665" w:rsidRDefault="00E03665" w:rsidP="00AA0772">
      <w:pPr>
        <w:pStyle w:val="Header"/>
        <w:spacing w:before="20" w:after="20"/>
        <w:rPr>
          <w:rFonts w:ascii="Calibri" w:hAnsi="Calibri"/>
          <w:szCs w:val="22"/>
        </w:rPr>
      </w:pPr>
    </w:p>
    <w:tbl>
      <w:tblPr>
        <w:tblW w:w="9167" w:type="dxa"/>
        <w:tblInd w:w="14" w:type="dxa"/>
        <w:shd w:val="clear" w:color="auto" w:fill="000000" w:themeFill="text1"/>
        <w:tblLook w:val="01E0" w:firstRow="1" w:lastRow="1" w:firstColumn="1" w:lastColumn="1" w:noHBand="0" w:noVBand="0"/>
      </w:tblPr>
      <w:tblGrid>
        <w:gridCol w:w="2583"/>
        <w:gridCol w:w="61"/>
        <w:gridCol w:w="348"/>
        <w:gridCol w:w="1949"/>
        <w:gridCol w:w="2357"/>
        <w:gridCol w:w="1554"/>
        <w:gridCol w:w="18"/>
        <w:gridCol w:w="58"/>
        <w:gridCol w:w="179"/>
        <w:gridCol w:w="60"/>
      </w:tblGrid>
      <w:tr w:rsidR="00380B96" w14:paraId="2E7F5B70" w14:textId="77777777" w:rsidTr="00D66930">
        <w:trPr>
          <w:gridAfter w:val="2"/>
          <w:wAfter w:w="238" w:type="dxa"/>
          <w:trHeight w:val="458"/>
        </w:trPr>
        <w:tc>
          <w:tcPr>
            <w:tcW w:w="8929" w:type="dxa"/>
            <w:gridSpan w:val="8"/>
            <w:shd w:val="clear" w:color="auto" w:fill="000000" w:themeFill="text1"/>
            <w:vAlign w:val="center"/>
          </w:tcPr>
          <w:p w14:paraId="2B8F2B5D" w14:textId="77777777" w:rsidR="00E03665" w:rsidRPr="0089416A" w:rsidRDefault="006235E1" w:rsidP="007A0FCD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  <w:r w:rsidRPr="0089416A">
              <w:rPr>
                <w:rFonts w:ascii="Calibri" w:hAnsi="Calibri" w:cstheme="minorHAnsi"/>
                <w:b/>
                <w:sz w:val="24"/>
                <w:szCs w:val="24"/>
              </w:rPr>
              <w:t>Experience Summary</w:t>
            </w:r>
          </w:p>
        </w:tc>
      </w:tr>
      <w:tr w:rsidR="00380B96" w14:paraId="3FD0230A" w14:textId="77777777" w:rsidTr="00D66930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</w:tblPrEx>
        <w:trPr>
          <w:trHeight w:val="371"/>
        </w:trPr>
        <w:tc>
          <w:tcPr>
            <w:tcW w:w="2645" w:type="dxa"/>
            <w:gridSpan w:val="2"/>
            <w:tcBorders>
              <w:bottom w:val="single" w:sz="2" w:space="0" w:color="FFFFFF"/>
            </w:tcBorders>
            <w:shd w:val="clear" w:color="auto" w:fill="E6E6E6"/>
            <w:vAlign w:val="center"/>
          </w:tcPr>
          <w:p w14:paraId="66E3AA8E" w14:textId="14DF0021" w:rsidR="00E03665" w:rsidRPr="0089416A" w:rsidRDefault="006235E1" w:rsidP="007A0FCD">
            <w:pPr>
              <w:pStyle w:val="BodyTextInden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Previous Employer</w:t>
            </w:r>
          </w:p>
        </w:tc>
        <w:tc>
          <w:tcPr>
            <w:tcW w:w="6522" w:type="dxa"/>
            <w:gridSpan w:val="8"/>
            <w:tcBorders>
              <w:bottom w:val="single" w:sz="2" w:space="0" w:color="FFFFFF"/>
            </w:tcBorders>
          </w:tcPr>
          <w:p w14:paraId="471305BE" w14:textId="632F4958" w:rsidR="00E03665" w:rsidRPr="00DF1872" w:rsidRDefault="006235E1" w:rsidP="007A0FCD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IBM India Private Limited</w:t>
            </w:r>
          </w:p>
        </w:tc>
      </w:tr>
      <w:tr w:rsidR="00380B96" w14:paraId="782224AF" w14:textId="77777777" w:rsidTr="00D66930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</w:tblPrEx>
        <w:trPr>
          <w:trHeight w:val="452"/>
        </w:trPr>
        <w:tc>
          <w:tcPr>
            <w:tcW w:w="2645" w:type="dxa"/>
            <w:gridSpan w:val="2"/>
            <w:tcBorders>
              <w:bottom w:val="single" w:sz="2" w:space="0" w:color="FFFFFF"/>
            </w:tcBorders>
            <w:shd w:val="clear" w:color="auto" w:fill="E6E6E6"/>
            <w:vAlign w:val="center"/>
          </w:tcPr>
          <w:p w14:paraId="2EDD0862" w14:textId="77777777" w:rsidR="00E03665" w:rsidRPr="0089416A" w:rsidRDefault="006235E1" w:rsidP="007A0FCD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Designation</w:t>
            </w:r>
          </w:p>
        </w:tc>
        <w:tc>
          <w:tcPr>
            <w:tcW w:w="6522" w:type="dxa"/>
            <w:gridSpan w:val="8"/>
            <w:tcBorders>
              <w:bottom w:val="single" w:sz="2" w:space="0" w:color="FFFFFF"/>
            </w:tcBorders>
          </w:tcPr>
          <w:p w14:paraId="70975198" w14:textId="6A217E13" w:rsidR="00E03665" w:rsidRPr="0089416A" w:rsidRDefault="006235E1" w:rsidP="007A0FCD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Senior Associate Data Analysis </w:t>
            </w:r>
            <w:r w:rsidR="007F2E7A">
              <w:rPr>
                <w:rFonts w:ascii="Calibri" w:hAnsi="Calibri"/>
                <w:szCs w:val="22"/>
              </w:rPr>
              <w:t>and Service Delivery Specialist</w:t>
            </w:r>
          </w:p>
        </w:tc>
      </w:tr>
      <w:tr w:rsidR="00380B96" w14:paraId="668020E3" w14:textId="77777777" w:rsidTr="00D66930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</w:tblPrEx>
        <w:trPr>
          <w:trHeight w:val="417"/>
        </w:trPr>
        <w:tc>
          <w:tcPr>
            <w:tcW w:w="2645" w:type="dxa"/>
            <w:gridSpan w:val="2"/>
            <w:tcBorders>
              <w:bottom w:val="single" w:sz="2" w:space="0" w:color="FFFFFF"/>
            </w:tcBorders>
            <w:shd w:val="clear" w:color="auto" w:fill="E6E6E6"/>
            <w:vAlign w:val="center"/>
          </w:tcPr>
          <w:p w14:paraId="50E64024" w14:textId="77777777" w:rsidR="00E03665" w:rsidRPr="0089416A" w:rsidRDefault="006235E1" w:rsidP="007A0FCD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Duration</w:t>
            </w:r>
          </w:p>
        </w:tc>
        <w:tc>
          <w:tcPr>
            <w:tcW w:w="6522" w:type="dxa"/>
            <w:gridSpan w:val="8"/>
            <w:tcBorders>
              <w:bottom w:val="single" w:sz="2" w:space="0" w:color="FFFFFF"/>
            </w:tcBorders>
          </w:tcPr>
          <w:p w14:paraId="2C377494" w14:textId="7FF5E090" w:rsidR="00E63485" w:rsidRPr="00E63485" w:rsidRDefault="006235E1" w:rsidP="007F2E7A">
            <w:pPr>
              <w:pStyle w:val="BodyTextIndent"/>
              <w:rPr>
                <w:rFonts w:ascii="Calibri" w:hAnsi="Calibri"/>
                <w:szCs w:val="22"/>
                <w:vertAlign w:val="superscript"/>
              </w:rPr>
            </w:pPr>
            <w:r>
              <w:rPr>
                <w:rFonts w:ascii="Calibri" w:hAnsi="Calibri"/>
                <w:szCs w:val="22"/>
              </w:rPr>
              <w:t>20th January 2015</w:t>
            </w:r>
            <w:r w:rsidRPr="0089416A">
              <w:rPr>
                <w:rFonts w:ascii="Calibri" w:hAnsi="Calibri"/>
                <w:szCs w:val="22"/>
              </w:rPr>
              <w:t xml:space="preserve"> – </w:t>
            </w:r>
            <w:r w:rsidR="00576AB2">
              <w:rPr>
                <w:rFonts w:ascii="Calibri" w:hAnsi="Calibri"/>
                <w:szCs w:val="22"/>
              </w:rPr>
              <w:t>31st</w:t>
            </w:r>
            <w:r>
              <w:rPr>
                <w:rFonts w:ascii="Calibri" w:hAnsi="Calibri"/>
                <w:szCs w:val="22"/>
              </w:rPr>
              <w:t xml:space="preserve"> August 2021</w:t>
            </w:r>
          </w:p>
        </w:tc>
      </w:tr>
      <w:tr w:rsidR="00380B96" w14:paraId="55DF60A2" w14:textId="77777777" w:rsidTr="00D66930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</w:tblPrEx>
        <w:trPr>
          <w:trHeight w:val="458"/>
        </w:trPr>
        <w:tc>
          <w:tcPr>
            <w:tcW w:w="2645" w:type="dxa"/>
            <w:gridSpan w:val="2"/>
            <w:tcBorders>
              <w:bottom w:val="single" w:sz="2" w:space="0" w:color="FFFFFF"/>
            </w:tcBorders>
            <w:shd w:val="clear" w:color="auto" w:fill="E6E6E6"/>
            <w:vAlign w:val="center"/>
          </w:tcPr>
          <w:p w14:paraId="5C7A9D79" w14:textId="1E33F4D5" w:rsidR="00E03665" w:rsidRPr="0089416A" w:rsidRDefault="006235E1" w:rsidP="007A0FCD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6522" w:type="dxa"/>
            <w:gridSpan w:val="8"/>
            <w:tcBorders>
              <w:bottom w:val="single" w:sz="2" w:space="0" w:color="FFFFFF"/>
            </w:tcBorders>
          </w:tcPr>
          <w:p w14:paraId="66F81235" w14:textId="77777777" w:rsidR="00E03665" w:rsidRPr="0089416A" w:rsidRDefault="006235E1" w:rsidP="007A0FCD">
            <w:pPr>
              <w:pStyle w:val="BodyTextIndent"/>
              <w:rPr>
                <w:rFonts w:ascii="Calibri" w:hAnsi="Calibri"/>
                <w:szCs w:val="22"/>
              </w:rPr>
            </w:pPr>
            <w:r w:rsidRPr="0089416A">
              <w:rPr>
                <w:rFonts w:ascii="Calibri" w:hAnsi="Calibri"/>
                <w:szCs w:val="22"/>
              </w:rPr>
              <w:t>Bangalore</w:t>
            </w:r>
          </w:p>
        </w:tc>
      </w:tr>
      <w:tr w:rsidR="00380B96" w14:paraId="685F5E06" w14:textId="77777777" w:rsidTr="00D66930">
        <w:trPr>
          <w:gridAfter w:val="3"/>
          <w:wAfter w:w="296" w:type="dxa"/>
          <w:trHeight w:val="405"/>
        </w:trPr>
        <w:tc>
          <w:tcPr>
            <w:tcW w:w="8871" w:type="dxa"/>
            <w:gridSpan w:val="7"/>
            <w:shd w:val="clear" w:color="auto" w:fill="000000" w:themeFill="text1"/>
            <w:vAlign w:val="center"/>
          </w:tcPr>
          <w:p w14:paraId="3C7179ED" w14:textId="77777777" w:rsidR="00A120CC" w:rsidRPr="00BA4FAA" w:rsidRDefault="006235E1" w:rsidP="007A0FCD">
            <w:pPr>
              <w:rPr>
                <w:rFonts w:ascii="Calibri" w:hAnsi="Calibri"/>
                <w:sz w:val="24"/>
                <w:szCs w:val="24"/>
              </w:rPr>
            </w:pP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Technical Skills</w:t>
            </w:r>
          </w:p>
        </w:tc>
      </w:tr>
      <w:tr w:rsidR="00380B96" w14:paraId="5CC3B84C" w14:textId="77777777" w:rsidTr="00D669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After w:val="4"/>
          <w:wAfter w:w="314" w:type="dxa"/>
          <w:trHeight w:val="318"/>
        </w:trPr>
        <w:tc>
          <w:tcPr>
            <w:tcW w:w="2993" w:type="dxa"/>
            <w:gridSpan w:val="3"/>
          </w:tcPr>
          <w:p w14:paraId="2DA6FFB8" w14:textId="77777777" w:rsidR="001175C4" w:rsidRPr="00082170" w:rsidRDefault="006235E1" w:rsidP="00082170">
            <w:pPr>
              <w:pStyle w:val="BodyTextInden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br/>
            </w:r>
            <w:r w:rsidRPr="00082170">
              <w:rPr>
                <w:rFonts w:ascii="Calibri" w:hAnsi="Calibri"/>
                <w:b/>
                <w:szCs w:val="22"/>
              </w:rPr>
              <w:t>Skill set</w:t>
            </w:r>
          </w:p>
        </w:tc>
        <w:tc>
          <w:tcPr>
            <w:tcW w:w="5860" w:type="dxa"/>
            <w:gridSpan w:val="3"/>
          </w:tcPr>
          <w:p w14:paraId="7AAD1320" w14:textId="3B6FD3A2" w:rsidR="001175C4" w:rsidRPr="00F400E0" w:rsidRDefault="006235E1" w:rsidP="00CE6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hAnsi="Calibri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Data Scie</w:t>
            </w:r>
            <w:r w:rsidR="00284FC0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nce, Machine Learning</w:t>
            </w: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, </w:t>
            </w:r>
            <w:r w:rsidR="00284FC0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Artificial Intelligence, Azure</w:t>
            </w:r>
            <w:r w:rsidR="00B54567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 &amp; AWS</w:t>
            </w:r>
            <w:r w:rsidR="00284FC0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 Cloud, </w:t>
            </w:r>
            <w:r w:rsidR="00805BC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Natural Language Processing, </w:t>
            </w:r>
            <w:r w:rsidR="004D435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Deep Learning, Large Language Models, GPT, RAG, Gen-AI</w:t>
            </w: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,</w:t>
            </w:r>
            <w:r w:rsidR="00274003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CE640A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AI Agents, </w:t>
            </w:r>
            <w:r w:rsidR="004D435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Data Ingestion, </w:t>
            </w:r>
            <w:r w:rsidR="00805BC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Data Mining, Data Analytics</w:t>
            </w:r>
            <w:r w:rsidR="004D435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, Data Visualization, Statistics</w:t>
            </w:r>
          </w:p>
        </w:tc>
      </w:tr>
      <w:tr w:rsidR="00380B96" w14:paraId="4F34388B" w14:textId="77777777" w:rsidTr="00D669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After w:val="4"/>
          <w:wAfter w:w="314" w:type="dxa"/>
          <w:trHeight w:val="318"/>
        </w:trPr>
        <w:tc>
          <w:tcPr>
            <w:tcW w:w="2993" w:type="dxa"/>
            <w:gridSpan w:val="3"/>
          </w:tcPr>
          <w:p w14:paraId="5B82173F" w14:textId="77777777" w:rsidR="00641128" w:rsidRDefault="006235E1" w:rsidP="00082170">
            <w:pPr>
              <w:pStyle w:val="BodyTextInden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Tools</w:t>
            </w:r>
          </w:p>
        </w:tc>
        <w:tc>
          <w:tcPr>
            <w:tcW w:w="5860" w:type="dxa"/>
            <w:gridSpan w:val="3"/>
          </w:tcPr>
          <w:p w14:paraId="28C2AB59" w14:textId="10E83F14" w:rsidR="00641128" w:rsidRPr="00944DE0" w:rsidRDefault="006235E1" w:rsidP="00CE6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Python</w:t>
            </w:r>
            <w:r w:rsidR="007A50A7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,</w:t>
            </w: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D06C07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Vscode</w:t>
            </w:r>
            <w:r w:rsidR="00D66930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, N</w:t>
            </w:r>
            <w:r w:rsidR="007A50A7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otebook, </w:t>
            </w: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DataBricks, Azure Portal, </w:t>
            </w:r>
            <w:r w:rsidR="00A83936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AWS</w:t>
            </w:r>
            <w:r w:rsidR="00551635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 C</w:t>
            </w:r>
            <w:r w:rsidR="00A83936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onsole, Google </w:t>
            </w: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Colab</w:t>
            </w: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, Dialogflow, Git, Github, Docker, Dockerhub, </w:t>
            </w:r>
            <w:r w:rsidR="00A2510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A</w:t>
            </w:r>
            <w:r w:rsidR="00D66930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I Tools, </w:t>
            </w: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Kaggle, Huggingface, Langchain, Langraph , </w:t>
            </w:r>
            <w:r w:rsidR="00D06C07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Langsmith</w:t>
            </w:r>
            <w:r w:rsidR="00D75B3A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API keys, Streamlit, Flask , FastAPI, </w:t>
            </w:r>
            <w:r w:rsidR="007A50A7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Numpy, Pa</w:t>
            </w:r>
            <w:r w:rsidR="007B0592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ndas, Scikit-learn, </w:t>
            </w:r>
            <w:r w:rsidR="007A50A7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NLTK, </w:t>
            </w:r>
            <w:r w:rsidR="00E95D6A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OpenCV, </w:t>
            </w:r>
            <w:r w:rsidR="007B0592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 xml:space="preserve">Tensorflow, </w:t>
            </w:r>
            <w:r w:rsidR="007A50A7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Pytorch</w:t>
            </w:r>
          </w:p>
        </w:tc>
      </w:tr>
      <w:tr w:rsidR="00380B96" w14:paraId="2D4A8A3A" w14:textId="77777777" w:rsidTr="00D669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After w:val="4"/>
          <w:wAfter w:w="314" w:type="dxa"/>
          <w:trHeight w:val="318"/>
        </w:trPr>
        <w:tc>
          <w:tcPr>
            <w:tcW w:w="2993" w:type="dxa"/>
            <w:gridSpan w:val="3"/>
          </w:tcPr>
          <w:p w14:paraId="216A03B7" w14:textId="77777777" w:rsidR="00641128" w:rsidRDefault="006235E1" w:rsidP="00082170">
            <w:pPr>
              <w:pStyle w:val="BodyTextInden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Operating System</w:t>
            </w:r>
          </w:p>
        </w:tc>
        <w:tc>
          <w:tcPr>
            <w:tcW w:w="5860" w:type="dxa"/>
            <w:gridSpan w:val="3"/>
          </w:tcPr>
          <w:p w14:paraId="7B1D4770" w14:textId="77777777" w:rsidR="00641128" w:rsidRDefault="006235E1" w:rsidP="003D3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Windows, Linux</w:t>
            </w:r>
          </w:p>
        </w:tc>
      </w:tr>
      <w:tr w:rsidR="00380B96" w14:paraId="19C3E1A5" w14:textId="77777777" w:rsidTr="00D66930">
        <w:trPr>
          <w:gridAfter w:val="3"/>
          <w:wAfter w:w="297" w:type="dxa"/>
          <w:trHeight w:val="477"/>
        </w:trPr>
        <w:tc>
          <w:tcPr>
            <w:tcW w:w="8866" w:type="dxa"/>
            <w:gridSpan w:val="7"/>
            <w:shd w:val="clear" w:color="auto" w:fill="000000" w:themeFill="text1"/>
            <w:vAlign w:val="center"/>
          </w:tcPr>
          <w:p w14:paraId="4430A8AE" w14:textId="0086781C" w:rsidR="00E63196" w:rsidRPr="00BA4FAA" w:rsidRDefault="006235E1" w:rsidP="007A0FC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sz w:val="24"/>
                <w:szCs w:val="24"/>
              </w:rPr>
              <w:lastRenderedPageBreak/>
              <w:t>E</w:t>
            </w: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ducational</w:t>
            </w: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 xml:space="preserve"> Qualification</w:t>
            </w:r>
          </w:p>
        </w:tc>
      </w:tr>
      <w:tr w:rsidR="00380B96" w14:paraId="3C1BAD46" w14:textId="77777777" w:rsidTr="00D669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 w:firstRow="0" w:lastRow="0" w:firstColumn="0" w:lastColumn="0" w:noHBand="0" w:noVBand="0"/>
        </w:tblPrEx>
        <w:trPr>
          <w:gridAfter w:val="3"/>
          <w:wAfter w:w="297" w:type="dxa"/>
          <w:cantSplit/>
          <w:trHeight w:val="543"/>
        </w:trPr>
        <w:tc>
          <w:tcPr>
            <w:tcW w:w="2584" w:type="dxa"/>
            <w:shd w:val="clear" w:color="auto" w:fill="C0C0C0"/>
            <w:vAlign w:val="center"/>
          </w:tcPr>
          <w:p w14:paraId="0AB446E5" w14:textId="77777777" w:rsidR="00E63196" w:rsidRPr="00A43A39" w:rsidRDefault="006235E1" w:rsidP="007A0FCD">
            <w:pPr>
              <w:pStyle w:val="Header"/>
              <w:spacing w:before="20" w:after="20"/>
              <w:jc w:val="center"/>
              <w:rPr>
                <w:rFonts w:ascii="Calibri" w:hAnsi="Calibri" w:cs="Calibri"/>
                <w:b/>
                <w:szCs w:val="22"/>
              </w:rPr>
            </w:pPr>
            <w:r w:rsidRPr="00A43A39">
              <w:rPr>
                <w:rFonts w:ascii="Calibri" w:hAnsi="Calibri" w:cs="Calibri"/>
                <w:b/>
                <w:szCs w:val="22"/>
              </w:rPr>
              <w:t>Degree</w:t>
            </w:r>
          </w:p>
        </w:tc>
        <w:tc>
          <w:tcPr>
            <w:tcW w:w="2358" w:type="dxa"/>
            <w:gridSpan w:val="3"/>
            <w:shd w:val="clear" w:color="auto" w:fill="C0C0C0"/>
            <w:vAlign w:val="center"/>
          </w:tcPr>
          <w:p w14:paraId="41106B66" w14:textId="77777777" w:rsidR="00E63196" w:rsidRPr="00A43A39" w:rsidRDefault="006235E1" w:rsidP="007A0FCD">
            <w:pPr>
              <w:pStyle w:val="Header"/>
              <w:spacing w:before="20" w:after="20"/>
              <w:jc w:val="center"/>
              <w:rPr>
                <w:rFonts w:ascii="Calibri" w:hAnsi="Calibri" w:cs="Calibri"/>
                <w:b/>
                <w:szCs w:val="22"/>
              </w:rPr>
            </w:pPr>
            <w:r w:rsidRPr="00A43A39">
              <w:rPr>
                <w:rFonts w:ascii="Calibri" w:hAnsi="Calibri" w:cs="Calibri"/>
                <w:b/>
                <w:szCs w:val="22"/>
              </w:rPr>
              <w:t>University/Board</w:t>
            </w:r>
          </w:p>
        </w:tc>
        <w:tc>
          <w:tcPr>
            <w:tcW w:w="2357" w:type="dxa"/>
            <w:shd w:val="clear" w:color="auto" w:fill="C0C0C0"/>
            <w:vAlign w:val="center"/>
          </w:tcPr>
          <w:p w14:paraId="2DF50857" w14:textId="77777777" w:rsidR="00E63196" w:rsidRPr="00A43A39" w:rsidRDefault="006235E1" w:rsidP="007A0FCD">
            <w:pPr>
              <w:pStyle w:val="Header"/>
              <w:spacing w:before="20" w:after="20"/>
              <w:jc w:val="center"/>
              <w:rPr>
                <w:rFonts w:ascii="Calibri" w:hAnsi="Calibri" w:cs="Calibri"/>
                <w:b/>
                <w:szCs w:val="22"/>
              </w:rPr>
            </w:pPr>
            <w:r w:rsidRPr="00A43A39">
              <w:rPr>
                <w:rFonts w:ascii="Calibri" w:hAnsi="Calibri" w:cs="Calibri"/>
                <w:b/>
                <w:szCs w:val="22"/>
              </w:rPr>
              <w:t>% (Grade)</w:t>
            </w:r>
          </w:p>
        </w:tc>
        <w:tc>
          <w:tcPr>
            <w:tcW w:w="1567" w:type="dxa"/>
            <w:gridSpan w:val="2"/>
            <w:shd w:val="clear" w:color="auto" w:fill="C0C0C0"/>
            <w:vAlign w:val="center"/>
          </w:tcPr>
          <w:p w14:paraId="2C4DB4BE" w14:textId="77777777" w:rsidR="00E63196" w:rsidRPr="00A43A39" w:rsidRDefault="006235E1" w:rsidP="007A0FCD">
            <w:pPr>
              <w:pStyle w:val="Header"/>
              <w:spacing w:before="20" w:after="20"/>
              <w:jc w:val="center"/>
              <w:rPr>
                <w:rFonts w:ascii="Calibri" w:hAnsi="Calibri" w:cs="Calibri"/>
                <w:b/>
                <w:szCs w:val="22"/>
              </w:rPr>
            </w:pPr>
            <w:r w:rsidRPr="00A43A39">
              <w:rPr>
                <w:rFonts w:ascii="Calibri" w:hAnsi="Calibri" w:cs="Calibri"/>
                <w:b/>
                <w:szCs w:val="22"/>
              </w:rPr>
              <w:t>Year of Passing</w:t>
            </w:r>
          </w:p>
        </w:tc>
      </w:tr>
      <w:tr w:rsidR="00380B96" w14:paraId="11631795" w14:textId="77777777" w:rsidTr="00D669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 w:firstRow="0" w:lastRow="0" w:firstColumn="0" w:lastColumn="0" w:noHBand="0" w:noVBand="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vAlign w:val="center"/>
          </w:tcPr>
          <w:p w14:paraId="0CD31E84" w14:textId="0FBED056" w:rsidR="009F175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M.E (Optical C</w:t>
            </w:r>
            <w:r w:rsidR="004E53C3">
              <w:rPr>
                <w:rFonts w:ascii="Calibri" w:hAnsi="Calibri" w:cs="Calibri"/>
                <w:bCs/>
                <w:szCs w:val="22"/>
              </w:rPr>
              <w:t>ommunication)</w:t>
            </w:r>
          </w:p>
        </w:tc>
        <w:tc>
          <w:tcPr>
            <w:tcW w:w="2358" w:type="dxa"/>
            <w:gridSpan w:val="3"/>
            <w:vAlign w:val="center"/>
          </w:tcPr>
          <w:p w14:paraId="1A465764" w14:textId="77777777" w:rsidR="009F175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Anna University</w:t>
            </w:r>
          </w:p>
        </w:tc>
        <w:tc>
          <w:tcPr>
            <w:tcW w:w="2357" w:type="dxa"/>
            <w:vAlign w:val="center"/>
          </w:tcPr>
          <w:p w14:paraId="17935BF7" w14:textId="77777777" w:rsidR="009F175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88.53(8.853 CGPA)</w:t>
            </w:r>
          </w:p>
        </w:tc>
        <w:tc>
          <w:tcPr>
            <w:tcW w:w="1567" w:type="dxa"/>
            <w:gridSpan w:val="2"/>
            <w:vAlign w:val="center"/>
          </w:tcPr>
          <w:p w14:paraId="0B3BD4E5" w14:textId="77777777" w:rsidR="009F175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2014</w:t>
            </w:r>
          </w:p>
        </w:tc>
      </w:tr>
      <w:tr w:rsidR="00380B96" w14:paraId="472091B2" w14:textId="77777777" w:rsidTr="00D669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 w:firstRow="0" w:lastRow="0" w:firstColumn="0" w:lastColumn="0" w:noHBand="0" w:noVBand="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vAlign w:val="center"/>
          </w:tcPr>
          <w:p w14:paraId="218C600F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B.E (Electronics &amp; Communication Engg.)</w:t>
            </w:r>
          </w:p>
        </w:tc>
        <w:tc>
          <w:tcPr>
            <w:tcW w:w="2358" w:type="dxa"/>
            <w:gridSpan w:val="3"/>
            <w:vAlign w:val="center"/>
          </w:tcPr>
          <w:p w14:paraId="214DEA61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Anna University</w:t>
            </w:r>
          </w:p>
        </w:tc>
        <w:tc>
          <w:tcPr>
            <w:tcW w:w="2357" w:type="dxa"/>
            <w:vAlign w:val="center"/>
          </w:tcPr>
          <w:p w14:paraId="4525574A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 xml:space="preserve">87.20(8.72 </w:t>
            </w:r>
            <w:r w:rsidRPr="00A43A39">
              <w:rPr>
                <w:rFonts w:ascii="Calibri" w:hAnsi="Calibri" w:cs="Calibri"/>
                <w:bCs/>
                <w:szCs w:val="22"/>
              </w:rPr>
              <w:t>CGPA)</w:t>
            </w:r>
          </w:p>
        </w:tc>
        <w:tc>
          <w:tcPr>
            <w:tcW w:w="1567" w:type="dxa"/>
            <w:gridSpan w:val="2"/>
            <w:vAlign w:val="center"/>
          </w:tcPr>
          <w:p w14:paraId="449299BC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2012</w:t>
            </w:r>
          </w:p>
        </w:tc>
      </w:tr>
      <w:tr w:rsidR="00380B96" w14:paraId="5AEE5A32" w14:textId="77777777" w:rsidTr="00D669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 w:firstRow="0" w:lastRow="0" w:firstColumn="0" w:lastColumn="0" w:noHBand="0" w:noVBand="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14:paraId="47822FAE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HSC</w:t>
            </w:r>
          </w:p>
        </w:tc>
        <w:tc>
          <w:tcPr>
            <w:tcW w:w="2358" w:type="dxa"/>
            <w:gridSpan w:val="3"/>
            <w:tcBorders>
              <w:bottom w:val="single" w:sz="4" w:space="0" w:color="auto"/>
            </w:tcBorders>
            <w:vAlign w:val="center"/>
          </w:tcPr>
          <w:p w14:paraId="686C1421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szCs w:val="22"/>
              </w:rPr>
              <w:t>State</w:t>
            </w:r>
            <w:r w:rsidR="002443AF">
              <w:rPr>
                <w:rFonts w:ascii="Calibri" w:hAnsi="Calibri" w:cs="Calibri"/>
                <w:szCs w:val="22"/>
              </w:rPr>
              <w:t xml:space="preserve"> Board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14:paraId="154D21BD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83</w:t>
            </w:r>
            <w:r w:rsidRPr="00A43A39">
              <w:rPr>
                <w:rFonts w:ascii="Calibri" w:hAnsi="Calibri" w:cs="Calibri"/>
                <w:bCs/>
                <w:szCs w:val="22"/>
              </w:rPr>
              <w:t>.</w:t>
            </w:r>
            <w:r>
              <w:rPr>
                <w:rFonts w:ascii="Calibri" w:hAnsi="Calibri" w:cs="Calibri"/>
                <w:bCs/>
                <w:szCs w:val="22"/>
              </w:rPr>
              <w:t>00</w:t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14:paraId="4B140AC7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2008</w:t>
            </w:r>
          </w:p>
        </w:tc>
      </w:tr>
      <w:tr w:rsidR="00380B96" w14:paraId="52CA364A" w14:textId="77777777" w:rsidTr="00D669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 w:firstRow="0" w:lastRow="0" w:firstColumn="0" w:lastColumn="0" w:noHBand="0" w:noVBand="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14:paraId="05070B35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SSLC</w:t>
            </w:r>
          </w:p>
        </w:tc>
        <w:tc>
          <w:tcPr>
            <w:tcW w:w="2358" w:type="dxa"/>
            <w:gridSpan w:val="3"/>
            <w:tcBorders>
              <w:bottom w:val="single" w:sz="4" w:space="0" w:color="auto"/>
            </w:tcBorders>
            <w:vAlign w:val="center"/>
          </w:tcPr>
          <w:p w14:paraId="7A4597F6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szCs w:val="22"/>
              </w:rPr>
              <w:t>State</w:t>
            </w:r>
            <w:r w:rsidR="002443AF">
              <w:rPr>
                <w:rFonts w:ascii="Calibri" w:hAnsi="Calibri" w:cs="Calibri"/>
                <w:szCs w:val="22"/>
              </w:rPr>
              <w:t xml:space="preserve"> Board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14:paraId="5AE3C2E9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87.60</w:t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14:paraId="6EB938F0" w14:textId="77777777" w:rsidR="00E63196" w:rsidRPr="00A43A39" w:rsidRDefault="006235E1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2006</w:t>
            </w:r>
          </w:p>
        </w:tc>
      </w:tr>
      <w:tr w:rsidR="00380B96" w14:paraId="3A40D80F" w14:textId="77777777" w:rsidTr="00D669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 w:firstRow="0" w:lastRow="0" w:firstColumn="0" w:lastColumn="0" w:noHBand="0" w:noVBand="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E7F2D6" w14:textId="77777777" w:rsidR="00F21A8E" w:rsidRDefault="00F21A8E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  <w:p w14:paraId="720ECB57" w14:textId="64AD92DC" w:rsidR="00F21A8E" w:rsidRDefault="00F21A8E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9BB687" w14:textId="77777777" w:rsidR="00F21A8E" w:rsidRPr="00A43A39" w:rsidRDefault="00F21A8E" w:rsidP="007A0FCD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B61E81" w14:textId="77777777" w:rsidR="00F21A8E" w:rsidRDefault="00F21A8E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BCFCF4" w14:textId="77777777" w:rsidR="00F21A8E" w:rsidRPr="00A43A39" w:rsidRDefault="00F21A8E" w:rsidP="007A0FCD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</w:tr>
      <w:tr w:rsidR="00380B96" w14:paraId="789E534E" w14:textId="77777777" w:rsidTr="00D66930">
        <w:trPr>
          <w:gridAfter w:val="3"/>
          <w:wAfter w:w="297" w:type="dxa"/>
          <w:trHeight w:val="432"/>
        </w:trPr>
        <w:tc>
          <w:tcPr>
            <w:tcW w:w="8866" w:type="dxa"/>
            <w:gridSpan w:val="7"/>
            <w:shd w:val="clear" w:color="auto" w:fill="000000" w:themeFill="text1"/>
            <w:vAlign w:val="center"/>
          </w:tcPr>
          <w:p w14:paraId="50FC42DF" w14:textId="5C712D28" w:rsidR="00F21A8E" w:rsidRDefault="006235E1" w:rsidP="007A0FCD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sz w:val="24"/>
                <w:szCs w:val="24"/>
              </w:rPr>
              <w:t>Achievements and Certifications</w:t>
            </w:r>
          </w:p>
        </w:tc>
      </w:tr>
      <w:tr w:rsidR="00380B96" w14:paraId="42DD8094" w14:textId="77777777" w:rsidTr="00D66930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</w:tblPrEx>
        <w:trPr>
          <w:gridAfter w:val="1"/>
          <w:wAfter w:w="60" w:type="dxa"/>
          <w:trHeight w:val="720"/>
        </w:trPr>
        <w:tc>
          <w:tcPr>
            <w:tcW w:w="8866" w:type="dxa"/>
            <w:gridSpan w:val="7"/>
            <w:tcBorders>
              <w:bottom w:val="single" w:sz="2" w:space="0" w:color="FFFFFF"/>
            </w:tcBorders>
            <w:shd w:val="clear" w:color="auto" w:fill="E6E6E6"/>
            <w:vAlign w:val="center"/>
          </w:tcPr>
          <w:p w14:paraId="50B5F4A0" w14:textId="22B60EBA" w:rsidR="0068789A" w:rsidRDefault="0068789A" w:rsidP="0068789A">
            <w:pPr>
              <w:pStyle w:val="ListParagraph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</w:p>
          <w:p w14:paraId="6F7686B9" w14:textId="33259F54" w:rsidR="006C0CE2" w:rsidRDefault="006235E1" w:rsidP="007A0FCD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Got</w:t>
            </w:r>
            <w:r w:rsidRPr="009E7680">
              <w:rPr>
                <w:rFonts w:ascii="Calibri" w:hAnsi="Calibri"/>
              </w:rPr>
              <w:t xml:space="preserve"> “</w:t>
            </w:r>
            <w:r w:rsidR="008578D2">
              <w:rPr>
                <w:rFonts w:ascii="Calibri" w:hAnsi="Calibri"/>
                <w:b/>
              </w:rPr>
              <w:t>BE ESSENTIAL</w:t>
            </w:r>
            <w:r w:rsidRPr="009E7680">
              <w:rPr>
                <w:rFonts w:ascii="Calibri" w:hAnsi="Calibri"/>
                <w:b/>
              </w:rPr>
              <w:t xml:space="preserve"> Award</w:t>
            </w:r>
            <w:r w:rsidRPr="009E7680">
              <w:rPr>
                <w:rFonts w:ascii="Calibri" w:hAnsi="Calibri"/>
              </w:rPr>
              <w:t>” for Excellence in Service Delivery</w:t>
            </w:r>
            <w:r>
              <w:rPr>
                <w:rFonts w:ascii="Calibri" w:hAnsi="Calibri"/>
              </w:rPr>
              <w:t xml:space="preserve"> and exemplifying IBM practices</w:t>
            </w:r>
            <w:r w:rsidRPr="009E7680">
              <w:rPr>
                <w:rFonts w:ascii="Calibri" w:hAnsi="Calibri"/>
              </w:rPr>
              <w:t>.</w:t>
            </w:r>
          </w:p>
          <w:p w14:paraId="7B230EDB" w14:textId="17399273" w:rsidR="00537080" w:rsidRDefault="006235E1" w:rsidP="007A0FCD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Got “</w:t>
            </w:r>
            <w:r w:rsidR="008578D2">
              <w:rPr>
                <w:rFonts w:ascii="Calibri" w:hAnsi="Calibri"/>
                <w:b/>
              </w:rPr>
              <w:t>GTS DELIGHTERS Award</w:t>
            </w:r>
            <w:r w:rsidR="0088122C">
              <w:rPr>
                <w:rFonts w:ascii="Calibri" w:hAnsi="Calibri"/>
              </w:rPr>
              <w:t>” for demonstrating collaboration</w:t>
            </w:r>
            <w:r w:rsidR="001B32E9">
              <w:rPr>
                <w:rFonts w:ascii="Calibri" w:hAnsi="Calibri"/>
              </w:rPr>
              <w:t xml:space="preserve"> and excellence to delight IBM Clients</w:t>
            </w:r>
            <w:r w:rsidR="00F97CCB">
              <w:rPr>
                <w:rFonts w:ascii="Calibri" w:hAnsi="Calibri"/>
              </w:rPr>
              <w:t>.</w:t>
            </w:r>
          </w:p>
          <w:p w14:paraId="65A43EAD" w14:textId="51DFDBC5" w:rsidR="004D4354" w:rsidRDefault="006235E1" w:rsidP="007A0FCD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Accomplished AI Developer course</w:t>
            </w:r>
          </w:p>
          <w:p w14:paraId="16B4070B" w14:textId="2CD8CE72" w:rsidR="00F97CCB" w:rsidRPr="00F97CCB" w:rsidRDefault="006235E1" w:rsidP="00F97CCB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 Microsoft Azure</w:t>
            </w:r>
            <w:r w:rsidR="00FC479B">
              <w:rPr>
                <w:rFonts w:ascii="Calibri" w:hAnsi="Calibri"/>
              </w:rPr>
              <w:t xml:space="preserve"> AZ900</w:t>
            </w:r>
            <w:r w:rsidR="00574DD2">
              <w:rPr>
                <w:rFonts w:ascii="Calibri" w:hAnsi="Calibri"/>
              </w:rPr>
              <w:t xml:space="preserve"> course</w:t>
            </w:r>
          </w:p>
          <w:p w14:paraId="311B56ED" w14:textId="5A6BE47A" w:rsidR="002D4580" w:rsidRPr="004C44A3" w:rsidRDefault="006235E1" w:rsidP="004C44A3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Certified </w:t>
            </w:r>
            <w:r w:rsidR="00FC479B">
              <w:rPr>
                <w:rFonts w:ascii="Calibri" w:hAnsi="Calibri"/>
              </w:rPr>
              <w:t>Data Science Methodology course</w:t>
            </w:r>
          </w:p>
          <w:p w14:paraId="00E29559" w14:textId="5ADF21DF" w:rsidR="00AC28DD" w:rsidRDefault="006235E1" w:rsidP="007A0FCD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 Pytho</w:t>
            </w:r>
            <w:r w:rsidR="00FC479B">
              <w:rPr>
                <w:rFonts w:ascii="Calibri" w:hAnsi="Calibri"/>
              </w:rPr>
              <w:t>n for Data Science course</w:t>
            </w:r>
          </w:p>
          <w:p w14:paraId="0F88233E" w14:textId="0BF5A1A1" w:rsidR="00AC28DD" w:rsidRDefault="006235E1" w:rsidP="007A0FCD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 Machi</w:t>
            </w:r>
            <w:r w:rsidR="00FC479B">
              <w:rPr>
                <w:rFonts w:ascii="Calibri" w:hAnsi="Calibri"/>
              </w:rPr>
              <w:t>ne Learning with Python course</w:t>
            </w:r>
          </w:p>
          <w:p w14:paraId="74BCC5EE" w14:textId="4C1B08B1" w:rsidR="00AD6923" w:rsidRDefault="006235E1" w:rsidP="007A0FCD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 D</w:t>
            </w:r>
            <w:r w:rsidR="00FC479B">
              <w:rPr>
                <w:rFonts w:ascii="Calibri" w:hAnsi="Calibri"/>
              </w:rPr>
              <w:t>ata Analysis with Python Course</w:t>
            </w:r>
          </w:p>
          <w:p w14:paraId="090240F3" w14:textId="44294D89" w:rsidR="002C5D29" w:rsidRPr="0068789A" w:rsidRDefault="006235E1" w:rsidP="002C5D2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</w:t>
            </w:r>
            <w:r w:rsidR="004C44A3">
              <w:rPr>
                <w:rFonts w:ascii="Calibri" w:hAnsi="Calibri"/>
              </w:rPr>
              <w:t>fied ITILv3 Foundation Training</w:t>
            </w:r>
          </w:p>
        </w:tc>
        <w:tc>
          <w:tcPr>
            <w:tcW w:w="237" w:type="dxa"/>
            <w:gridSpan w:val="2"/>
            <w:tcBorders>
              <w:bottom w:val="single" w:sz="2" w:space="0" w:color="FFFFFF"/>
            </w:tcBorders>
          </w:tcPr>
          <w:p w14:paraId="3682615A" w14:textId="77777777" w:rsidR="006C0CE2" w:rsidRPr="0089416A" w:rsidRDefault="006C0CE2" w:rsidP="007A0FCD">
            <w:pPr>
              <w:pStyle w:val="BodyTextIndent"/>
              <w:rPr>
                <w:rFonts w:ascii="Calibri" w:hAnsi="Calibri"/>
                <w:szCs w:val="22"/>
              </w:rPr>
            </w:pPr>
          </w:p>
        </w:tc>
      </w:tr>
    </w:tbl>
    <w:p w14:paraId="469A8129" w14:textId="7EFC2A7E" w:rsidR="0068789A" w:rsidRDefault="006235E1" w:rsidP="0068789A">
      <w:r>
        <w:t xml:space="preserve">  </w:t>
      </w:r>
    </w:p>
    <w:p w14:paraId="7F4DCC4D" w14:textId="77777777" w:rsidR="00F21A8E" w:rsidRDefault="00F21A8E" w:rsidP="0068789A"/>
    <w:tbl>
      <w:tblPr>
        <w:tblW w:w="9177" w:type="dxa"/>
        <w:tblInd w:w="-5" w:type="dxa"/>
        <w:shd w:val="clear" w:color="auto" w:fill="000000" w:themeFill="text1"/>
        <w:tblLook w:val="01E0" w:firstRow="1" w:lastRow="1" w:firstColumn="1" w:lastColumn="1" w:noHBand="0" w:noVBand="0"/>
      </w:tblPr>
      <w:tblGrid>
        <w:gridCol w:w="6"/>
        <w:gridCol w:w="2070"/>
        <w:gridCol w:w="6801"/>
        <w:gridCol w:w="300"/>
      </w:tblGrid>
      <w:tr w:rsidR="00380B96" w14:paraId="0343E1FB" w14:textId="77777777" w:rsidTr="00C40DE8">
        <w:trPr>
          <w:gridBefore w:val="1"/>
          <w:gridAfter w:val="1"/>
          <w:wBefore w:w="6" w:type="dxa"/>
          <w:wAfter w:w="300" w:type="dxa"/>
          <w:trHeight w:val="432"/>
        </w:trPr>
        <w:tc>
          <w:tcPr>
            <w:tcW w:w="8871" w:type="dxa"/>
            <w:gridSpan w:val="2"/>
            <w:shd w:val="clear" w:color="auto" w:fill="000000" w:themeFill="text1"/>
            <w:vAlign w:val="center"/>
          </w:tcPr>
          <w:p w14:paraId="3059E21B" w14:textId="413ECB3F" w:rsidR="0068789A" w:rsidRPr="00BA4FAA" w:rsidRDefault="006235E1" w:rsidP="007A0FC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sz w:val="24"/>
                <w:szCs w:val="24"/>
              </w:rPr>
              <w:t>Project</w:t>
            </w:r>
            <w:r w:rsidR="007F2E7A">
              <w:rPr>
                <w:rFonts w:ascii="Calibri" w:hAnsi="Calibri" w:cstheme="minorHAnsi"/>
                <w:b/>
                <w:sz w:val="24"/>
                <w:szCs w:val="24"/>
              </w:rPr>
              <w:t>s</w:t>
            </w:r>
            <w:r>
              <w:rPr>
                <w:rFonts w:ascii="Calibri" w:hAnsi="Calibr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380B96" w14:paraId="3B249045" w14:textId="77777777" w:rsidTr="00C40DE8">
        <w:tblPrEx>
          <w:shd w:val="clear" w:color="auto" w:fill="auto"/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2076" w:type="dxa"/>
            <w:gridSpan w:val="2"/>
            <w:shd w:val="clear" w:color="auto" w:fill="D9D9D9"/>
            <w:vAlign w:val="center"/>
          </w:tcPr>
          <w:p w14:paraId="5E410830" w14:textId="4E2B7C79" w:rsidR="0068789A" w:rsidRPr="007A0541" w:rsidRDefault="006235E1" w:rsidP="007A0FCD">
            <w:pPr>
              <w:rPr>
                <w:rFonts w:ascii="Calibri" w:eastAsia="Times New Roman" w:hAnsi="Calibri" w:cs="Calibri"/>
                <w:b/>
                <w:bCs/>
                <w:iCs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szCs w:val="22"/>
              </w:rPr>
              <w:t>Clients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14:paraId="7FE40782" w14:textId="5A03E557" w:rsidR="0068789A" w:rsidRPr="007A0541" w:rsidRDefault="006235E1" w:rsidP="007A0FCD">
            <w:pPr>
              <w:spacing w:line="288" w:lineRule="auto"/>
              <w:jc w:val="left"/>
              <w:rPr>
                <w:rFonts w:ascii="Calibri" w:eastAsia="Times New Roman" w:hAnsi="Calibri" w:cs="Calibri"/>
                <w:b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b/>
                <w:spacing w:val="4"/>
                <w:szCs w:val="22"/>
              </w:rPr>
              <w:t>WPP</w:t>
            </w:r>
            <w:r w:rsidR="003A6663">
              <w:rPr>
                <w:rFonts w:ascii="Calibri" w:eastAsia="Times New Roman" w:hAnsi="Calibri" w:cs="Calibri"/>
                <w:b/>
                <w:spacing w:val="4"/>
                <w:szCs w:val="22"/>
              </w:rPr>
              <w:t xml:space="preserve"> and KANTAR</w:t>
            </w:r>
          </w:p>
        </w:tc>
      </w:tr>
      <w:tr w:rsidR="00380B96" w14:paraId="4156BABD" w14:textId="77777777" w:rsidTr="00C40DE8">
        <w:tblPrEx>
          <w:shd w:val="clear" w:color="auto" w:fill="auto"/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2076" w:type="dxa"/>
            <w:gridSpan w:val="2"/>
            <w:shd w:val="clear" w:color="auto" w:fill="D9D9D9"/>
            <w:vAlign w:val="center"/>
          </w:tcPr>
          <w:p w14:paraId="41192179" w14:textId="77777777" w:rsidR="0068789A" w:rsidRPr="007A0541" w:rsidRDefault="006235E1" w:rsidP="007A0FCD">
            <w:pPr>
              <w:rPr>
                <w:rFonts w:ascii="Calibri" w:eastAsia="Times New Roman" w:hAnsi="Calibri" w:cs="Calibri"/>
                <w:b/>
                <w:bCs/>
                <w:iCs/>
                <w:szCs w:val="22"/>
              </w:rPr>
            </w:pPr>
            <w:r w:rsidRPr="007A0541">
              <w:rPr>
                <w:rFonts w:ascii="Calibri" w:eastAsia="Times New Roman" w:hAnsi="Calibri" w:cs="Calibri"/>
                <w:b/>
                <w:bCs/>
                <w:iCs/>
                <w:szCs w:val="22"/>
              </w:rPr>
              <w:t>Domain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14:paraId="7C25E709" w14:textId="105DE2AC" w:rsidR="0068789A" w:rsidRPr="007A0541" w:rsidRDefault="006235E1" w:rsidP="007A0FCD">
            <w:pPr>
              <w:spacing w:before="20" w:after="20"/>
              <w:jc w:val="left"/>
              <w:rPr>
                <w:rFonts w:ascii="Calibri" w:eastAsia="Times New Roman" w:hAnsi="Calibri" w:cs="Calibri"/>
                <w:b/>
                <w:spacing w:val="4"/>
                <w:szCs w:val="22"/>
              </w:rPr>
            </w:pPr>
            <w:r>
              <w:rPr>
                <w:rFonts w:ascii="Calibri" w:eastAsia="Times New Roman" w:hAnsi="Calibri" w:cs="Calibri"/>
                <w:b/>
                <w:spacing w:val="4"/>
                <w:szCs w:val="22"/>
              </w:rPr>
              <w:t>Data Science</w:t>
            </w:r>
            <w:r w:rsidR="00742082">
              <w:rPr>
                <w:rFonts w:ascii="Calibri" w:eastAsia="Times New Roman" w:hAnsi="Calibri" w:cs="Calibri"/>
                <w:b/>
                <w:spacing w:val="4"/>
                <w:szCs w:val="22"/>
              </w:rPr>
              <w:t>, AI/ML, DL, NLP</w:t>
            </w:r>
            <w:r w:rsidR="00417D7B">
              <w:rPr>
                <w:rFonts w:ascii="Calibri" w:eastAsia="Times New Roman" w:hAnsi="Calibri" w:cs="Calibri"/>
                <w:b/>
                <w:spacing w:val="4"/>
                <w:szCs w:val="22"/>
              </w:rPr>
              <w:t>, AWS &amp; Azure</w:t>
            </w:r>
          </w:p>
        </w:tc>
      </w:tr>
      <w:tr w:rsidR="00380B96" w14:paraId="2FD068A1" w14:textId="77777777" w:rsidTr="00C40DE8">
        <w:tblPrEx>
          <w:shd w:val="clear" w:color="auto" w:fill="auto"/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2076" w:type="dxa"/>
            <w:gridSpan w:val="2"/>
            <w:shd w:val="clear" w:color="auto" w:fill="D9D9D9"/>
            <w:vAlign w:val="center"/>
          </w:tcPr>
          <w:p w14:paraId="5D577908" w14:textId="489F9AB7" w:rsidR="0050012D" w:rsidRPr="007A0541" w:rsidRDefault="006235E1" w:rsidP="0050012D">
            <w:pPr>
              <w:jc w:val="left"/>
              <w:rPr>
                <w:rFonts w:ascii="Calibri" w:eastAsia="Times New Roman" w:hAnsi="Calibri" w:cs="Calibri"/>
                <w:b/>
                <w:bCs/>
                <w:iCs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szCs w:val="22"/>
              </w:rPr>
              <w:t>Roles and Responsibilities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14:paraId="2569F8C6" w14:textId="77777777" w:rsidR="0050012D" w:rsidRDefault="0050012D" w:rsidP="007A0FCD">
            <w:pPr>
              <w:spacing w:line="288" w:lineRule="auto"/>
              <w:jc w:val="left"/>
              <w:rPr>
                <w:rFonts w:ascii="Calibri" w:eastAsia="Times New Roman" w:hAnsi="Calibri" w:cs="Calibri"/>
                <w:spacing w:val="4"/>
                <w:szCs w:val="22"/>
              </w:rPr>
            </w:pPr>
          </w:p>
          <w:p w14:paraId="449B0229" w14:textId="435A1608" w:rsidR="0050012D" w:rsidRPr="00EF0B45" w:rsidRDefault="006235E1" w:rsidP="00862F75">
            <w:pPr>
              <w:pStyle w:val="ListParagraph"/>
              <w:numPr>
                <w:ilvl w:val="0"/>
                <w:numId w:val="43"/>
              </w:numPr>
              <w:rPr>
                <w:rFonts w:eastAsia="Times New Roman"/>
              </w:rPr>
            </w:pPr>
            <w:r w:rsidRPr="00EF0B45">
              <w:rPr>
                <w:rFonts w:eastAsia="Times New Roman"/>
              </w:rPr>
              <w:t>Collaborat</w:t>
            </w:r>
            <w:r w:rsidR="00862F75" w:rsidRPr="00EF0B45">
              <w:rPr>
                <w:rFonts w:eastAsia="Times New Roman"/>
              </w:rPr>
              <w:t>ed with stakeholders to identify</w:t>
            </w:r>
            <w:r w:rsidRPr="00EF0B45">
              <w:rPr>
                <w:rFonts w:eastAsia="Times New Roman"/>
              </w:rPr>
              <w:t xml:space="preserve"> business needs and </w:t>
            </w:r>
            <w:r w:rsidR="00862F75" w:rsidRPr="00EF0B45">
              <w:rPr>
                <w:rFonts w:eastAsia="Times New Roman"/>
              </w:rPr>
              <w:t xml:space="preserve">gather requirements to </w:t>
            </w:r>
            <w:r w:rsidRPr="00EF0B45">
              <w:rPr>
                <w:rFonts w:eastAsia="Times New Roman"/>
              </w:rPr>
              <w:t xml:space="preserve">deliver advanced technical </w:t>
            </w:r>
            <w:r w:rsidRPr="00EF0B45">
              <w:rPr>
                <w:rFonts w:eastAsia="Times New Roman"/>
              </w:rPr>
              <w:t>solutions through data-driven insights, predictive machine learning models</w:t>
            </w:r>
            <w:r w:rsidR="00E70792">
              <w:rPr>
                <w:rFonts w:eastAsia="Times New Roman"/>
              </w:rPr>
              <w:t xml:space="preserve"> and AI powered technologies</w:t>
            </w:r>
          </w:p>
          <w:p w14:paraId="74846B4B" w14:textId="72D781B0" w:rsidR="00E70792" w:rsidRPr="00E70792" w:rsidRDefault="006235E1" w:rsidP="00862F75">
            <w:pPr>
              <w:pStyle w:val="ListParagraph"/>
              <w:numPr>
                <w:ilvl w:val="0"/>
                <w:numId w:val="44"/>
              </w:numPr>
              <w:rPr>
                <w:rFonts w:eastAsia="Times New Roman"/>
              </w:rPr>
            </w:pPr>
            <w:r>
              <w:t>Developed machine learning and AI models using frameworks such as LangChain, Huggingface, LangGraph,</w:t>
            </w:r>
            <w:r w:rsidR="00D75B3A">
              <w:t xml:space="preserve"> </w:t>
            </w:r>
            <w:r w:rsidR="003C742A">
              <w:t>OpenAI, AutoGen and CrewAI</w:t>
            </w:r>
            <w:r>
              <w:t>, optimizing model perform</w:t>
            </w:r>
            <w:r>
              <w:t>ance to address diverse business applications and enhance overall efficiency</w:t>
            </w:r>
          </w:p>
          <w:p w14:paraId="26BEAF49" w14:textId="4C16CF08" w:rsidR="00E70792" w:rsidRPr="00862F75" w:rsidRDefault="006235E1" w:rsidP="00E70792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/>
              </w:rPr>
            </w:pPr>
            <w:r w:rsidRPr="00862F75">
              <w:rPr>
                <w:rFonts w:eastAsia="Times New Roman"/>
              </w:rPr>
              <w:t xml:space="preserve">Leveraged Deep Learning Neural Networks using frameworks such as Pytorch &amp; Tensorflow-Keras. Performed Natural Language Processing (NLP) tasks using NLTK and Large Language Models (LLMs) such as GPT for AI-driven solutions in </w:t>
            </w:r>
            <w:r w:rsidR="00BF5BBE">
              <w:rPr>
                <w:rFonts w:eastAsia="Times New Roman"/>
              </w:rPr>
              <w:t>a cloud-based Azure</w:t>
            </w:r>
            <w:r w:rsidR="00B54567">
              <w:rPr>
                <w:rFonts w:eastAsia="Times New Roman"/>
              </w:rPr>
              <w:t xml:space="preserve"> and AWS</w:t>
            </w:r>
            <w:r w:rsidR="00BF5BBE">
              <w:rPr>
                <w:rFonts w:eastAsia="Times New Roman"/>
              </w:rPr>
              <w:t xml:space="preserve"> environment</w:t>
            </w:r>
          </w:p>
          <w:p w14:paraId="527ED9C8" w14:textId="77777777" w:rsidR="00E70792" w:rsidRPr="00E70792" w:rsidRDefault="00E70792" w:rsidP="00E70792">
            <w:pPr>
              <w:rPr>
                <w:rFonts w:eastAsia="Times New Roman"/>
              </w:rPr>
            </w:pPr>
          </w:p>
          <w:p w14:paraId="4AE1794F" w14:textId="5F863FBB" w:rsidR="00EF0B45" w:rsidRPr="00E70792" w:rsidRDefault="006235E1" w:rsidP="00E70792">
            <w:pPr>
              <w:pStyle w:val="ListParagraph"/>
              <w:numPr>
                <w:ilvl w:val="0"/>
                <w:numId w:val="44"/>
              </w:numPr>
              <w:rPr>
                <w:rFonts w:eastAsia="Times New Roman"/>
              </w:rPr>
            </w:pPr>
            <w:r w:rsidRPr="00EF0B45">
              <w:rPr>
                <w:rFonts w:eastAsia="Times New Roman"/>
              </w:rPr>
              <w:t xml:space="preserve">Accessed and transformed large datasets, building ETL data pipelines using Databricks and PySpark for efficient data integration, cleansing, and analysis to support scalable data processing workflows. </w:t>
            </w:r>
            <w:r w:rsidR="00BF5BBE">
              <w:t>Performed exploratory data analysis (EDA) using Pandas and applied predictive analysis with machine learning algorithms in Scikit-learn to model and forecast future outcomes</w:t>
            </w:r>
          </w:p>
          <w:p w14:paraId="382CC101" w14:textId="008B0C6C" w:rsidR="0050012D" w:rsidRPr="00862F75" w:rsidRDefault="006235E1" w:rsidP="00862F75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Symbol"/>
                <w:sz w:val="24"/>
                <w:szCs w:val="24"/>
              </w:rPr>
            </w:pPr>
            <w:r>
              <w:t xml:space="preserve">Developed and constructed web apps with Streamlit, Flask, and FastAPI to deliver smooth user interfaces, real-time data </w:t>
            </w:r>
            <w:r>
              <w:t>visualization, and efficient API-driven services for diverse data-driven solutions</w:t>
            </w:r>
          </w:p>
          <w:p w14:paraId="666935EB" w14:textId="3BC07985" w:rsidR="00BE34BA" w:rsidRPr="00BE34BA" w:rsidRDefault="006235E1" w:rsidP="00862F75">
            <w:pPr>
              <w:pStyle w:val="ListParagraph"/>
              <w:numPr>
                <w:ilvl w:val="0"/>
                <w:numId w:val="44"/>
              </w:numPr>
              <w:rPr>
                <w:rFonts w:eastAsia="Times New Roman"/>
              </w:rPr>
            </w:pPr>
            <w:r>
              <w:t xml:space="preserve">Proficient in Python programming, Visual Studio Code, Git version control, GitHub repositories and actions, Docker for containerization, Docker Hub, </w:t>
            </w:r>
            <w:r w:rsidR="00B54567">
              <w:t xml:space="preserve">AWS </w:t>
            </w:r>
            <w:r w:rsidR="001B2ED0">
              <w:t>and Azure cloud</w:t>
            </w:r>
            <w:r>
              <w:t>, cov</w:t>
            </w:r>
            <w:r>
              <w:t>ering end-to-end data science processes, machine learning development, and cloud-based deployment</w:t>
            </w:r>
          </w:p>
          <w:p w14:paraId="02BB9691" w14:textId="4A0E47A3" w:rsidR="0050012D" w:rsidRPr="00862F75" w:rsidRDefault="006235E1" w:rsidP="00862F75">
            <w:pPr>
              <w:pStyle w:val="ListParagraph"/>
              <w:numPr>
                <w:ilvl w:val="0"/>
                <w:numId w:val="44"/>
              </w:numPr>
              <w:rPr>
                <w:rFonts w:eastAsia="Times New Roman"/>
              </w:rPr>
            </w:pPr>
            <w:r w:rsidRPr="00862F75">
              <w:t xml:space="preserve">Experienced in developing and deploying chatbots using </w:t>
            </w:r>
            <w:r w:rsidR="00862F75" w:rsidRPr="00862F75">
              <w:t xml:space="preserve">Google Dialogflow </w:t>
            </w:r>
            <w:r w:rsidR="00862F75">
              <w:t>and Rasa NLU</w:t>
            </w:r>
            <w:r w:rsidRPr="00862F75">
              <w:t>. Skilled in optimizing chatbot performance through continuous testing, r</w:t>
            </w:r>
            <w:r w:rsidRPr="00862F75">
              <w:t>efinement, and incorporating user feedback to enha</w:t>
            </w:r>
            <w:r w:rsidR="00862F75">
              <w:t>nce user experience</w:t>
            </w:r>
          </w:p>
          <w:p w14:paraId="7FCB1765" w14:textId="20A15A32" w:rsidR="0050012D" w:rsidRPr="00862F75" w:rsidRDefault="006235E1" w:rsidP="00862F75">
            <w:pPr>
              <w:pStyle w:val="ListParagraph"/>
              <w:numPr>
                <w:ilvl w:val="0"/>
                <w:numId w:val="44"/>
              </w:numPr>
              <w:spacing w:line="288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t>Proficient in</w:t>
            </w:r>
            <w:r w:rsidR="001B2ED0">
              <w:t xml:space="preserve"> AWS services such as EC2, ASG, S3, RDS, Lambda, SageMaker, Bedrock</w:t>
            </w:r>
            <w:r w:rsidRPr="00862F75">
              <w:t xml:space="preserve"> a</w:t>
            </w:r>
            <w:r w:rsidR="001B2ED0">
              <w:t xml:space="preserve">nd </w:t>
            </w:r>
            <w:r w:rsidR="0085137F">
              <w:t xml:space="preserve">Microsoft </w:t>
            </w:r>
            <w:r w:rsidR="001B2ED0">
              <w:t xml:space="preserve">Azure services such as Machine Learning, </w:t>
            </w:r>
            <w:r w:rsidRPr="00862F75">
              <w:t xml:space="preserve">OpenAI </w:t>
            </w:r>
            <w:r w:rsidR="001B2ED0">
              <w:t xml:space="preserve">Studio, Databricks, </w:t>
            </w:r>
            <w:r w:rsidRPr="00862F75">
              <w:t>Dat</w:t>
            </w:r>
            <w:r w:rsidR="001B2ED0">
              <w:t xml:space="preserve">a Factory, Storage, </w:t>
            </w:r>
            <w:r w:rsidRPr="00862F75">
              <w:t>App Services</w:t>
            </w:r>
            <w:r w:rsidR="001B2ED0">
              <w:t xml:space="preserve">, </w:t>
            </w:r>
            <w:r w:rsidR="00E70792">
              <w:t>Kubernetes Service</w:t>
            </w:r>
            <w:r w:rsidRPr="00862F75">
              <w:t xml:space="preserve">, and Azure Functions for end-to-end </w:t>
            </w:r>
            <w:r w:rsidR="00C33658">
              <w:t>project development, deployment</w:t>
            </w:r>
            <w:r w:rsidRPr="00862F75">
              <w:t xml:space="preserve"> and management</w:t>
            </w:r>
          </w:p>
        </w:tc>
      </w:tr>
    </w:tbl>
    <w:p w14:paraId="3A53D128" w14:textId="1715236B" w:rsidR="00690F0D" w:rsidRPr="0079119D" w:rsidRDefault="00690F0D" w:rsidP="00346E6C">
      <w:pPr>
        <w:rPr>
          <w:rFonts w:asciiTheme="minorHAnsi" w:hAnsiTheme="minorHAnsi"/>
          <w:szCs w:val="22"/>
        </w:rPr>
      </w:pPr>
    </w:p>
    <w:tbl>
      <w:tblPr>
        <w:tblW w:w="8896" w:type="dxa"/>
        <w:tblInd w:w="23" w:type="dxa"/>
        <w:shd w:val="clear" w:color="auto" w:fill="000000" w:themeFill="text1"/>
        <w:tblLook w:val="01E0" w:firstRow="1" w:lastRow="1" w:firstColumn="1" w:lastColumn="1" w:noHBand="0" w:noVBand="0"/>
      </w:tblPr>
      <w:tblGrid>
        <w:gridCol w:w="2023"/>
        <w:gridCol w:w="6223"/>
        <w:gridCol w:w="650"/>
      </w:tblGrid>
      <w:tr w:rsidR="00380B96" w14:paraId="65AE3A0C" w14:textId="77777777" w:rsidTr="002A5D06">
        <w:trPr>
          <w:trHeight w:val="468"/>
        </w:trPr>
        <w:tc>
          <w:tcPr>
            <w:tcW w:w="8896" w:type="dxa"/>
            <w:gridSpan w:val="3"/>
            <w:shd w:val="clear" w:color="auto" w:fill="000000" w:themeFill="text1"/>
            <w:vAlign w:val="center"/>
          </w:tcPr>
          <w:p w14:paraId="3D3CEF1F" w14:textId="77777777" w:rsidR="00A74675" w:rsidRPr="00BA4FAA" w:rsidRDefault="006235E1" w:rsidP="007A0FCD">
            <w:pPr>
              <w:rPr>
                <w:rFonts w:ascii="Calibri" w:hAnsi="Calibri"/>
                <w:sz w:val="24"/>
                <w:szCs w:val="24"/>
              </w:rPr>
            </w:pP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Personal Details</w:t>
            </w:r>
          </w:p>
        </w:tc>
      </w:tr>
      <w:tr w:rsidR="00380B96" w14:paraId="43769505" w14:textId="77777777" w:rsidTr="002C5D29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14:paraId="67F5CAA1" w14:textId="77777777" w:rsidR="00514FD0" w:rsidRPr="004850E7" w:rsidRDefault="006235E1" w:rsidP="007A0FCD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Name</w:t>
            </w:r>
          </w:p>
        </w:tc>
        <w:tc>
          <w:tcPr>
            <w:tcW w:w="6223" w:type="dxa"/>
            <w:shd w:val="clear" w:color="auto" w:fill="FFFFFF"/>
          </w:tcPr>
          <w:p w14:paraId="5B6B6E62" w14:textId="77777777" w:rsidR="00514FD0" w:rsidRPr="004850E7" w:rsidRDefault="006235E1" w:rsidP="007A0FCD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 xml:space="preserve">Nazumudeen </w:t>
            </w:r>
            <w:r w:rsidR="002F0646">
              <w:rPr>
                <w:rFonts w:ascii="Calibri" w:eastAsia="Times New Roman" w:hAnsi="Calibri" w:cs="Calibri"/>
                <w:szCs w:val="22"/>
              </w:rPr>
              <w:t>N</w:t>
            </w:r>
          </w:p>
        </w:tc>
      </w:tr>
      <w:tr w:rsidR="00380B96" w14:paraId="470B3B34" w14:textId="77777777" w:rsidTr="002C5D29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14:paraId="373FBE7A" w14:textId="77777777" w:rsidR="00514FD0" w:rsidRPr="004850E7" w:rsidRDefault="006235E1" w:rsidP="007A0FCD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Date of Birth</w:t>
            </w:r>
          </w:p>
        </w:tc>
        <w:tc>
          <w:tcPr>
            <w:tcW w:w="6223" w:type="dxa"/>
            <w:shd w:val="clear" w:color="auto" w:fill="FFFFFF"/>
          </w:tcPr>
          <w:p w14:paraId="237B2A1C" w14:textId="77777777" w:rsidR="00514FD0" w:rsidRPr="004850E7" w:rsidRDefault="006235E1" w:rsidP="007A0FCD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06</w:t>
            </w:r>
            <w:r w:rsidRPr="00A74675">
              <w:rPr>
                <w:rFonts w:ascii="Calibri" w:eastAsia="Times New Roman" w:hAnsi="Calibri" w:cs="Calibri"/>
                <w:szCs w:val="22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Cs w:val="22"/>
              </w:rPr>
              <w:t xml:space="preserve"> Sep,1990</w:t>
            </w:r>
          </w:p>
        </w:tc>
      </w:tr>
      <w:tr w:rsidR="00380B96" w14:paraId="42FE76C4" w14:textId="77777777" w:rsidTr="002C5D29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14:paraId="14EB1B3A" w14:textId="77777777" w:rsidR="00514FD0" w:rsidRPr="004850E7" w:rsidRDefault="006235E1" w:rsidP="007A0FCD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Gender</w:t>
            </w:r>
          </w:p>
        </w:tc>
        <w:tc>
          <w:tcPr>
            <w:tcW w:w="6223" w:type="dxa"/>
            <w:shd w:val="clear" w:color="auto" w:fill="FFFFFF"/>
          </w:tcPr>
          <w:p w14:paraId="1A8031AD" w14:textId="77777777" w:rsidR="00514FD0" w:rsidRPr="004850E7" w:rsidRDefault="006235E1" w:rsidP="007A0FCD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M</w:t>
            </w:r>
            <w:r w:rsidRPr="004850E7">
              <w:rPr>
                <w:rFonts w:ascii="Calibri" w:eastAsia="Times New Roman" w:hAnsi="Calibri" w:cs="Calibri"/>
                <w:szCs w:val="22"/>
              </w:rPr>
              <w:t>ale</w:t>
            </w:r>
          </w:p>
        </w:tc>
      </w:tr>
      <w:tr w:rsidR="00380B96" w14:paraId="0986AFC6" w14:textId="77777777" w:rsidTr="002C5D29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14:paraId="371F0A88" w14:textId="77777777" w:rsidR="00514FD0" w:rsidRPr="004850E7" w:rsidRDefault="006235E1" w:rsidP="007A0FCD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Marital Status</w:t>
            </w:r>
          </w:p>
        </w:tc>
        <w:tc>
          <w:tcPr>
            <w:tcW w:w="6223" w:type="dxa"/>
            <w:shd w:val="clear" w:color="auto" w:fill="FFFFFF"/>
          </w:tcPr>
          <w:p w14:paraId="3CE3C844" w14:textId="50E542EA" w:rsidR="00514FD0" w:rsidRPr="004850E7" w:rsidRDefault="006235E1" w:rsidP="007A0FCD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Married</w:t>
            </w:r>
          </w:p>
        </w:tc>
      </w:tr>
      <w:tr w:rsidR="00380B96" w14:paraId="73D4B8CF" w14:textId="77777777" w:rsidTr="002C5D29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14:paraId="0F11F4F5" w14:textId="77777777" w:rsidR="00514FD0" w:rsidRPr="004850E7" w:rsidRDefault="006235E1" w:rsidP="007A0FCD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Nationality</w:t>
            </w:r>
          </w:p>
        </w:tc>
        <w:tc>
          <w:tcPr>
            <w:tcW w:w="6223" w:type="dxa"/>
            <w:shd w:val="clear" w:color="auto" w:fill="FFFFFF"/>
          </w:tcPr>
          <w:p w14:paraId="3EEF0D0E" w14:textId="77777777" w:rsidR="00514FD0" w:rsidRPr="004850E7" w:rsidRDefault="006235E1" w:rsidP="007A0FCD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 w:rsidRPr="004850E7">
              <w:rPr>
                <w:rFonts w:ascii="Calibri" w:eastAsia="Times New Roman" w:hAnsi="Calibri" w:cs="Calibri"/>
                <w:szCs w:val="22"/>
              </w:rPr>
              <w:t>Indian</w:t>
            </w:r>
          </w:p>
        </w:tc>
      </w:tr>
      <w:tr w:rsidR="00380B96" w14:paraId="474861D9" w14:textId="77777777" w:rsidTr="002C5D29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14:paraId="42C2DE87" w14:textId="77777777" w:rsidR="00514FD0" w:rsidRPr="004850E7" w:rsidRDefault="006235E1" w:rsidP="007A0FCD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Languages known</w:t>
            </w:r>
          </w:p>
        </w:tc>
        <w:tc>
          <w:tcPr>
            <w:tcW w:w="6223" w:type="dxa"/>
            <w:shd w:val="clear" w:color="auto" w:fill="FFFFFF"/>
          </w:tcPr>
          <w:p w14:paraId="48DFA84D" w14:textId="77777777" w:rsidR="00514FD0" w:rsidRPr="004850E7" w:rsidRDefault="006235E1" w:rsidP="007A0FCD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 w:rsidRPr="004850E7">
              <w:rPr>
                <w:rFonts w:ascii="Calibri" w:eastAsia="Times New Roman" w:hAnsi="Calibri" w:cs="Calibri"/>
                <w:szCs w:val="22"/>
              </w:rPr>
              <w:t>English</w:t>
            </w:r>
            <w:r w:rsidR="002F0646">
              <w:rPr>
                <w:rFonts w:ascii="Calibri" w:eastAsia="Times New Roman" w:hAnsi="Calibri" w:cs="Calibri"/>
                <w:szCs w:val="22"/>
              </w:rPr>
              <w:t>, Hindi, Tamil, Urdu</w:t>
            </w:r>
          </w:p>
        </w:tc>
      </w:tr>
      <w:tr w:rsidR="00380B96" w14:paraId="349C2BB2" w14:textId="77777777" w:rsidTr="002C5D29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</w:tblPrEx>
        <w:trPr>
          <w:gridAfter w:val="1"/>
          <w:wAfter w:w="650" w:type="dxa"/>
          <w:trHeight w:val="288"/>
        </w:trPr>
        <w:tc>
          <w:tcPr>
            <w:tcW w:w="20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  <w:vAlign w:val="center"/>
          </w:tcPr>
          <w:p w14:paraId="3EDE8D6F" w14:textId="77777777" w:rsidR="00514FD0" w:rsidRPr="004850E7" w:rsidRDefault="006235E1" w:rsidP="007A0FCD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A74675">
              <w:rPr>
                <w:rFonts w:ascii="Calibri" w:eastAsia="Times New Roman" w:hAnsi="Calibri" w:cs="Calibri"/>
                <w:b/>
                <w:szCs w:val="22"/>
              </w:rPr>
              <w:t>Contact Numbers</w:t>
            </w:r>
          </w:p>
        </w:tc>
        <w:tc>
          <w:tcPr>
            <w:tcW w:w="62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</w:tcPr>
          <w:p w14:paraId="7AE4BFBA" w14:textId="77777777" w:rsidR="00514FD0" w:rsidRPr="004850E7" w:rsidRDefault="006235E1" w:rsidP="00CB09C1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 w:rsidRPr="004850E7">
              <w:rPr>
                <w:rFonts w:ascii="Calibri" w:eastAsia="Times New Roman" w:hAnsi="Calibri" w:cs="Calibri"/>
                <w:szCs w:val="22"/>
              </w:rPr>
              <w:t xml:space="preserve">+91 </w:t>
            </w:r>
            <w:r w:rsidR="005E7A17">
              <w:rPr>
                <w:rFonts w:ascii="Calibri" w:eastAsia="Times New Roman" w:hAnsi="Calibri" w:cs="Calibri"/>
                <w:szCs w:val="22"/>
              </w:rPr>
              <w:t>8904852805</w:t>
            </w:r>
          </w:p>
        </w:tc>
      </w:tr>
      <w:tr w:rsidR="00380B96" w14:paraId="390D24E8" w14:textId="77777777" w:rsidTr="002C5D29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</w:tblPrEx>
        <w:trPr>
          <w:gridAfter w:val="1"/>
          <w:wAfter w:w="650" w:type="dxa"/>
          <w:trHeight w:val="288"/>
        </w:trPr>
        <w:tc>
          <w:tcPr>
            <w:tcW w:w="20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  <w:vAlign w:val="center"/>
          </w:tcPr>
          <w:p w14:paraId="66451F82" w14:textId="77777777" w:rsidR="00514FD0" w:rsidRPr="004850E7" w:rsidRDefault="006235E1" w:rsidP="007A0FCD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Passport Number</w:t>
            </w:r>
          </w:p>
        </w:tc>
        <w:tc>
          <w:tcPr>
            <w:tcW w:w="62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</w:tcPr>
          <w:p w14:paraId="04D6A1E3" w14:textId="41631F4A" w:rsidR="00514FD0" w:rsidRPr="004850E7" w:rsidRDefault="006235E1" w:rsidP="007A0FCD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hAnsi="Calibri" w:cs="Calibri"/>
                <w:b/>
                <w:i/>
              </w:rPr>
              <w:t>Y2719004</w:t>
            </w:r>
          </w:p>
        </w:tc>
      </w:tr>
    </w:tbl>
    <w:p w14:paraId="484DAEE6" w14:textId="77777777" w:rsidR="00A74675" w:rsidRPr="00A74675" w:rsidRDefault="006235E1" w:rsidP="00A74675">
      <w:pPr>
        <w:tabs>
          <w:tab w:val="left" w:pos="2475"/>
        </w:tabs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br/>
      </w:r>
      <w:r w:rsidR="002C5D29">
        <w:rPr>
          <w:rFonts w:ascii="Calibri" w:hAnsi="Calibri" w:cs="Calibri"/>
          <w:szCs w:val="22"/>
        </w:rPr>
        <w:br/>
      </w:r>
      <w:r w:rsidR="002C5D29">
        <w:rPr>
          <w:rFonts w:ascii="Calibri" w:hAnsi="Calibri" w:cs="Calibri"/>
          <w:szCs w:val="22"/>
        </w:rPr>
        <w:br/>
      </w:r>
      <w:r w:rsidRPr="00A74675">
        <w:rPr>
          <w:rFonts w:ascii="Calibri" w:hAnsi="Calibri" w:cs="Calibri"/>
          <w:szCs w:val="22"/>
        </w:rPr>
        <w:t xml:space="preserve">Place: Bangalore     </w:t>
      </w:r>
      <w:r w:rsidRPr="00A74675">
        <w:rPr>
          <w:rFonts w:ascii="Calibri" w:hAnsi="Calibri" w:cs="Calibri"/>
          <w:szCs w:val="22"/>
        </w:rPr>
        <w:tab/>
      </w:r>
    </w:p>
    <w:p w14:paraId="673B867E" w14:textId="510EB773" w:rsidR="00247093" w:rsidRPr="00A74675" w:rsidRDefault="006235E1" w:rsidP="00A74675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Date:</w:t>
      </w:r>
      <w:r w:rsidR="003778B5">
        <w:rPr>
          <w:rFonts w:ascii="Calibri" w:hAnsi="Calibri" w:cs="Calibri"/>
          <w:szCs w:val="22"/>
        </w:rPr>
        <w:t xml:space="preserve">  05/02</w:t>
      </w:r>
      <w:r w:rsidR="00CE640A">
        <w:rPr>
          <w:rFonts w:ascii="Calibri" w:hAnsi="Calibri" w:cs="Calibri"/>
          <w:szCs w:val="22"/>
        </w:rPr>
        <w:t>/2025</w:t>
      </w:r>
      <w:r w:rsidR="00A74675" w:rsidRPr="00A74675">
        <w:rPr>
          <w:rFonts w:ascii="Calibri" w:hAnsi="Calibri" w:cs="Calibri"/>
          <w:szCs w:val="22"/>
        </w:rPr>
        <w:t xml:space="preserve">                                                          </w:t>
      </w:r>
      <w:r w:rsidR="00EA566E">
        <w:rPr>
          <w:rFonts w:ascii="Calibri" w:hAnsi="Calibri" w:cs="Calibri"/>
          <w:szCs w:val="22"/>
        </w:rPr>
        <w:t xml:space="preserve">                                          </w:t>
      </w:r>
      <w:r w:rsidR="00A74675" w:rsidRPr="00A74675">
        <w:rPr>
          <w:rFonts w:ascii="Calibri" w:hAnsi="Calibri" w:cs="Calibri"/>
          <w:szCs w:val="22"/>
        </w:rPr>
        <w:t xml:space="preserve"> </w:t>
      </w:r>
      <w:r w:rsidR="00E3194F">
        <w:rPr>
          <w:rFonts w:ascii="Calibri" w:hAnsi="Calibri" w:cs="Calibri"/>
          <w:szCs w:val="22"/>
        </w:rPr>
        <w:t xml:space="preserve">           </w:t>
      </w:r>
      <w:r w:rsidR="005E7A17">
        <w:rPr>
          <w:rFonts w:ascii="Calibri" w:hAnsi="Calibri" w:cs="Calibri"/>
          <w:szCs w:val="22"/>
        </w:rPr>
        <w:t>Nazumudeen.N</w:t>
      </w:r>
      <w:r>
        <w:pict w14:anchorId="36150E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247093" w:rsidRPr="00A74675" w:rsidSect="00B07129">
      <w:headerReference w:type="default" r:id="rId9"/>
      <w:pgSz w:w="12240" w:h="15840"/>
      <w:pgMar w:top="1170" w:right="1800" w:bottom="126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6274D" w14:textId="77777777" w:rsidR="006235E1" w:rsidRDefault="006235E1">
      <w:r>
        <w:separator/>
      </w:r>
    </w:p>
  </w:endnote>
  <w:endnote w:type="continuationSeparator" w:id="0">
    <w:p w14:paraId="51733C28" w14:textId="77777777" w:rsidR="006235E1" w:rsidRDefault="0062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BEFDF" w14:textId="77777777" w:rsidR="006235E1" w:rsidRDefault="006235E1">
      <w:r>
        <w:separator/>
      </w:r>
    </w:p>
  </w:footnote>
  <w:footnote w:type="continuationSeparator" w:id="0">
    <w:p w14:paraId="3931FF3D" w14:textId="77777777" w:rsidR="006235E1" w:rsidRDefault="00623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2331D" w14:textId="77777777" w:rsidR="007A4509" w:rsidRDefault="007A450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BBCC1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6E074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9A24F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BC2037"/>
    <w:multiLevelType w:val="singleLevel"/>
    <w:tmpl w:val="7F7C4792"/>
    <w:lvl w:ilvl="0">
      <w:start w:val="1"/>
      <w:numFmt w:val="bullet"/>
      <w:lvlText w:val=""/>
      <w:lvlJc w:val="left"/>
      <w:pPr>
        <w:tabs>
          <w:tab w:val="num" w:pos="0"/>
        </w:tabs>
        <w:ind w:left="1003" w:hanging="283"/>
      </w:pPr>
      <w:rPr>
        <w:rFonts w:ascii="Wingdings" w:hAnsi="Wingdings" w:hint="default"/>
      </w:rPr>
    </w:lvl>
  </w:abstractNum>
  <w:abstractNum w:abstractNumId="5" w15:restartNumberingAfterBreak="0">
    <w:nsid w:val="0E0501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637586"/>
    <w:multiLevelType w:val="hybridMultilevel"/>
    <w:tmpl w:val="DFA8CEB0"/>
    <w:lvl w:ilvl="0" w:tplc="3E688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EF6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2E8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419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AF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3EE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A0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44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DA5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F6BD2"/>
    <w:multiLevelType w:val="hybridMultilevel"/>
    <w:tmpl w:val="FC40BDF2"/>
    <w:lvl w:ilvl="0" w:tplc="CA00E49E">
      <w:numFmt w:val="bullet"/>
      <w:lvlText w:val="-"/>
      <w:lvlJc w:val="left"/>
      <w:pPr>
        <w:ind w:left="525" w:hanging="360"/>
      </w:pPr>
      <w:rPr>
        <w:rFonts w:ascii="Calibri" w:eastAsia="Batang" w:hAnsi="Calibri" w:cs="Times New Roman" w:hint="default"/>
      </w:rPr>
    </w:lvl>
    <w:lvl w:ilvl="1" w:tplc="3FC27A2C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5A726040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1384067C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3DD0B3A4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710AF58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3FA4524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FCEC97B4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6AC0ADF0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8" w15:restartNumberingAfterBreak="0">
    <w:nsid w:val="11AD5700"/>
    <w:multiLevelType w:val="hybridMultilevel"/>
    <w:tmpl w:val="A366F3E4"/>
    <w:lvl w:ilvl="0" w:tplc="75F48244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D6E225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82A0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9ED3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E3C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7423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6C4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64DB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8BF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17B2A"/>
    <w:multiLevelType w:val="hybridMultilevel"/>
    <w:tmpl w:val="CF6CDF34"/>
    <w:lvl w:ilvl="0" w:tplc="E98A1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003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06E4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E54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CD5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8EC9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44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8D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E4E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615C5"/>
    <w:multiLevelType w:val="singleLevel"/>
    <w:tmpl w:val="7F7C4792"/>
    <w:lvl w:ilvl="0">
      <w:start w:val="1"/>
      <w:numFmt w:val="bullet"/>
      <w:lvlText w:val=""/>
      <w:lvlJc w:val="left"/>
      <w:pPr>
        <w:tabs>
          <w:tab w:val="num" w:pos="0"/>
        </w:tabs>
        <w:ind w:left="1003" w:hanging="283"/>
      </w:pPr>
      <w:rPr>
        <w:rFonts w:ascii="Wingdings" w:hAnsi="Wingdings" w:hint="default"/>
      </w:rPr>
    </w:lvl>
  </w:abstractNum>
  <w:abstractNum w:abstractNumId="11" w15:restartNumberingAfterBreak="0">
    <w:nsid w:val="18E42600"/>
    <w:multiLevelType w:val="hybridMultilevel"/>
    <w:tmpl w:val="24702AC8"/>
    <w:lvl w:ilvl="0" w:tplc="D0249C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607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52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ABC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CB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FE9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C1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E86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F8D1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22700"/>
    <w:multiLevelType w:val="singleLevel"/>
    <w:tmpl w:val="7F7C4792"/>
    <w:lvl w:ilvl="0">
      <w:start w:val="1"/>
      <w:numFmt w:val="bullet"/>
      <w:lvlText w:val=""/>
      <w:lvlJc w:val="left"/>
      <w:pPr>
        <w:tabs>
          <w:tab w:val="num" w:pos="0"/>
        </w:tabs>
        <w:ind w:left="1003" w:hanging="283"/>
      </w:pPr>
      <w:rPr>
        <w:rFonts w:ascii="Wingdings" w:hAnsi="Wingdings" w:hint="default"/>
      </w:rPr>
    </w:lvl>
  </w:abstractNum>
  <w:abstractNum w:abstractNumId="13" w15:restartNumberingAfterBreak="0">
    <w:nsid w:val="1B0557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CE48A8"/>
    <w:multiLevelType w:val="hybridMultilevel"/>
    <w:tmpl w:val="F1C6BBFE"/>
    <w:lvl w:ilvl="0" w:tplc="BD2CDE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5662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BCD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06E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E76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F82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BED7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78F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9C8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F5A52"/>
    <w:multiLevelType w:val="multilevel"/>
    <w:tmpl w:val="86A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7613C"/>
    <w:multiLevelType w:val="hybridMultilevel"/>
    <w:tmpl w:val="BBA896A2"/>
    <w:lvl w:ilvl="0" w:tplc="1B5E6C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242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4B7067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A3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9E92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C89C8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CC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482C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E76A8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E4306"/>
    <w:multiLevelType w:val="hybridMultilevel"/>
    <w:tmpl w:val="F8929678"/>
    <w:lvl w:ilvl="0" w:tplc="02827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73B2E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EF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8B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265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007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E3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60C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A52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B2C40"/>
    <w:multiLevelType w:val="hybridMultilevel"/>
    <w:tmpl w:val="8A848F4E"/>
    <w:lvl w:ilvl="0" w:tplc="3196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251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AC1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09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65D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84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28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2D5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F4AF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A1FA4"/>
    <w:multiLevelType w:val="hybridMultilevel"/>
    <w:tmpl w:val="2CB8E5F6"/>
    <w:lvl w:ilvl="0" w:tplc="59A480E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D722BCD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BADAF41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321A7A1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26ACEC1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74D80A2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5A26010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4D5E66E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992CDBA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2C3A7507"/>
    <w:multiLevelType w:val="hybridMultilevel"/>
    <w:tmpl w:val="CE504CBE"/>
    <w:lvl w:ilvl="0" w:tplc="258A9C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12B9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46F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62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8ED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CC7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EB9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431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2A6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FB907F2"/>
    <w:multiLevelType w:val="hybridMultilevel"/>
    <w:tmpl w:val="F5B814A8"/>
    <w:lvl w:ilvl="0" w:tplc="19005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AFB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06DD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AC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645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820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6EB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81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1280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110330"/>
    <w:multiLevelType w:val="hybridMultilevel"/>
    <w:tmpl w:val="C8E21A26"/>
    <w:lvl w:ilvl="0" w:tplc="E3748A58">
      <w:numFmt w:val="bullet"/>
      <w:lvlText w:val="-"/>
      <w:lvlJc w:val="left"/>
      <w:pPr>
        <w:ind w:left="525" w:hanging="360"/>
      </w:pPr>
      <w:rPr>
        <w:rFonts w:ascii="Calibri" w:eastAsia="Batang" w:hAnsi="Calibri" w:cs="Times New Roman" w:hint="default"/>
      </w:rPr>
    </w:lvl>
    <w:lvl w:ilvl="1" w:tplc="CE669A02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CD5CEF64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623E8494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C3AA0C4C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187009C4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630D52A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6B41602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A8A89E6A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4" w15:restartNumberingAfterBreak="0">
    <w:nsid w:val="347405CE"/>
    <w:multiLevelType w:val="multilevel"/>
    <w:tmpl w:val="C7C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9221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DB76031"/>
    <w:multiLevelType w:val="hybridMultilevel"/>
    <w:tmpl w:val="4672CFCE"/>
    <w:lvl w:ilvl="0" w:tplc="6D806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2AC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B47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002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8030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C6F4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4E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B23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2218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AD29A4"/>
    <w:multiLevelType w:val="hybridMultilevel"/>
    <w:tmpl w:val="76785090"/>
    <w:lvl w:ilvl="0" w:tplc="12709BF6">
      <w:numFmt w:val="bullet"/>
      <w:lvlText w:val="-"/>
      <w:lvlJc w:val="left"/>
      <w:pPr>
        <w:ind w:left="525" w:hanging="360"/>
      </w:pPr>
      <w:rPr>
        <w:rFonts w:ascii="Calibri" w:eastAsia="Batang" w:hAnsi="Calibri" w:cs="Times New Roman" w:hint="default"/>
      </w:rPr>
    </w:lvl>
    <w:lvl w:ilvl="1" w:tplc="92DEB908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FF7CE5C4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50A675F0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E0129DD6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C6262244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ECF07880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27AF84E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5FE2F7C4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8" w15:restartNumberingAfterBreak="0">
    <w:nsid w:val="41A63266"/>
    <w:multiLevelType w:val="hybridMultilevel"/>
    <w:tmpl w:val="79CE6D68"/>
    <w:lvl w:ilvl="0" w:tplc="2B142B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E72269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A5CE05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7361BF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8C83B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6EA7D3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9CA22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C4020F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5BE147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1FB77CC"/>
    <w:multiLevelType w:val="multilevel"/>
    <w:tmpl w:val="3AF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2F04DE"/>
    <w:multiLevelType w:val="hybridMultilevel"/>
    <w:tmpl w:val="DB726114"/>
    <w:lvl w:ilvl="0" w:tplc="C0921B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EAF77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EA42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70C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DEA3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20F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24456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1F69C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C66B3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F74504"/>
    <w:multiLevelType w:val="singleLevel"/>
    <w:tmpl w:val="D2768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52A1242E"/>
    <w:multiLevelType w:val="hybridMultilevel"/>
    <w:tmpl w:val="7B46C64C"/>
    <w:lvl w:ilvl="0" w:tplc="465A43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1861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60C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244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CA7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D60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8B0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87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A48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674BF"/>
    <w:multiLevelType w:val="hybridMultilevel"/>
    <w:tmpl w:val="42A4FF14"/>
    <w:lvl w:ilvl="0" w:tplc="876A7F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3693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26A2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88C4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4A14E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51E7B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C0E916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3C18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E365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3C1C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B5F66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6A722F"/>
    <w:multiLevelType w:val="singleLevel"/>
    <w:tmpl w:val="74B24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5D66C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A4215E5"/>
    <w:multiLevelType w:val="hybridMultilevel"/>
    <w:tmpl w:val="5E6CD158"/>
    <w:lvl w:ilvl="0" w:tplc="F90621A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71125BA8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A77EFBB0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7C079A6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5BF05F08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1D9C45D0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9BEC346C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7CD44B0A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8800AE8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35"/>
  </w:num>
  <w:num w:numId="5">
    <w:abstractNumId w:val="0"/>
  </w:num>
  <w:num w:numId="6">
    <w:abstractNumId w:val="21"/>
  </w:num>
  <w:num w:numId="7">
    <w:abstractNumId w:val="38"/>
  </w:num>
  <w:num w:numId="8">
    <w:abstractNumId w:val="25"/>
  </w:num>
  <w:num w:numId="9">
    <w:abstractNumId w:val="4"/>
  </w:num>
  <w:num w:numId="10">
    <w:abstractNumId w:val="10"/>
  </w:num>
  <w:num w:numId="11">
    <w:abstractNumId w:val="12"/>
  </w:num>
  <w:num w:numId="12">
    <w:abstractNumId w:val="13"/>
  </w:num>
  <w:num w:numId="13">
    <w:abstractNumId w:val="36"/>
  </w:num>
  <w:num w:numId="14">
    <w:abstractNumId w:val="34"/>
  </w:num>
  <w:num w:numId="15">
    <w:abstractNumId w:val="3"/>
  </w:num>
  <w:num w:numId="16">
    <w:abstractNumId w:val="31"/>
  </w:num>
  <w:num w:numId="17">
    <w:abstractNumId w:val="1"/>
  </w:num>
  <w:num w:numId="18">
    <w:abstractNumId w:val="28"/>
  </w:num>
  <w:num w:numId="19">
    <w:abstractNumId w:val="19"/>
  </w:num>
  <w:num w:numId="20">
    <w:abstractNumId w:val="14"/>
  </w:num>
  <w:num w:numId="21">
    <w:abstractNumId w:val="37"/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30"/>
  </w:num>
  <w:num w:numId="25">
    <w:abstractNumId w:val="27"/>
  </w:num>
  <w:num w:numId="26">
    <w:abstractNumId w:val="7"/>
  </w:num>
  <w:num w:numId="27">
    <w:abstractNumId w:val="23"/>
  </w:num>
  <w:num w:numId="28">
    <w:abstractNumId w:val="16"/>
  </w:num>
  <w:num w:numId="29">
    <w:abstractNumId w:val="26"/>
  </w:num>
  <w:num w:numId="30">
    <w:abstractNumId w:val="18"/>
  </w:num>
  <w:num w:numId="31">
    <w:abstractNumId w:val="22"/>
  </w:num>
  <w:num w:numId="32">
    <w:abstractNumId w:val="39"/>
  </w:num>
  <w:num w:numId="33">
    <w:abstractNumId w:val="33"/>
  </w:num>
  <w:num w:numId="34">
    <w:abstractNumId w:val="6"/>
  </w:num>
  <w:num w:numId="35">
    <w:abstractNumId w:val="9"/>
  </w:num>
  <w:num w:numId="36">
    <w:abstractNumId w:val="17"/>
  </w:num>
  <w:num w:numId="37">
    <w:abstractNumId w:val="15"/>
  </w:num>
  <w:num w:numId="38">
    <w:abstractNumId w:val="29"/>
  </w:num>
  <w:num w:numId="39">
    <w:abstractNumId w:val="24"/>
  </w:num>
  <w:num w:numId="40">
    <w:abstractNumId w:val="22"/>
  </w:num>
  <w:num w:numId="41">
    <w:abstractNumId w:val="32"/>
  </w:num>
  <w:num w:numId="42">
    <w:abstractNumId w:val="37"/>
  </w:num>
  <w:num w:numId="43">
    <w:abstractNumId w:val="11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3E"/>
    <w:rsid w:val="00000B37"/>
    <w:rsid w:val="0000210B"/>
    <w:rsid w:val="00002125"/>
    <w:rsid w:val="00005010"/>
    <w:rsid w:val="00007E7C"/>
    <w:rsid w:val="00010097"/>
    <w:rsid w:val="000138F4"/>
    <w:rsid w:val="00013E65"/>
    <w:rsid w:val="00017B4D"/>
    <w:rsid w:val="0002289F"/>
    <w:rsid w:val="00022F58"/>
    <w:rsid w:val="00027524"/>
    <w:rsid w:val="00031244"/>
    <w:rsid w:val="000316BF"/>
    <w:rsid w:val="000351F2"/>
    <w:rsid w:val="00043C2E"/>
    <w:rsid w:val="00043D2A"/>
    <w:rsid w:val="000447C4"/>
    <w:rsid w:val="00046F63"/>
    <w:rsid w:val="0004730E"/>
    <w:rsid w:val="0005000D"/>
    <w:rsid w:val="00055BA3"/>
    <w:rsid w:val="000568A8"/>
    <w:rsid w:val="00062168"/>
    <w:rsid w:val="00063D3E"/>
    <w:rsid w:val="000644AF"/>
    <w:rsid w:val="00066BA1"/>
    <w:rsid w:val="00066C4A"/>
    <w:rsid w:val="000712CE"/>
    <w:rsid w:val="000721D3"/>
    <w:rsid w:val="00075BF9"/>
    <w:rsid w:val="00082170"/>
    <w:rsid w:val="000901CD"/>
    <w:rsid w:val="00090427"/>
    <w:rsid w:val="0009382F"/>
    <w:rsid w:val="00095A4A"/>
    <w:rsid w:val="000964E5"/>
    <w:rsid w:val="0009680E"/>
    <w:rsid w:val="00097B06"/>
    <w:rsid w:val="00097C75"/>
    <w:rsid w:val="000A1238"/>
    <w:rsid w:val="000A2749"/>
    <w:rsid w:val="000A27ED"/>
    <w:rsid w:val="000B23B5"/>
    <w:rsid w:val="000B2707"/>
    <w:rsid w:val="000B67BC"/>
    <w:rsid w:val="000B6E16"/>
    <w:rsid w:val="000C1F26"/>
    <w:rsid w:val="000C672E"/>
    <w:rsid w:val="000C75B9"/>
    <w:rsid w:val="000D0E63"/>
    <w:rsid w:val="000D0EA2"/>
    <w:rsid w:val="000D2580"/>
    <w:rsid w:val="000D6D9B"/>
    <w:rsid w:val="000E053B"/>
    <w:rsid w:val="000E3708"/>
    <w:rsid w:val="000E3C2A"/>
    <w:rsid w:val="000E4D73"/>
    <w:rsid w:val="000F0268"/>
    <w:rsid w:val="000F1DA8"/>
    <w:rsid w:val="000F4FD2"/>
    <w:rsid w:val="000F604A"/>
    <w:rsid w:val="00100D6D"/>
    <w:rsid w:val="001024CD"/>
    <w:rsid w:val="0010355A"/>
    <w:rsid w:val="0010717A"/>
    <w:rsid w:val="001107D7"/>
    <w:rsid w:val="001112A3"/>
    <w:rsid w:val="00113D83"/>
    <w:rsid w:val="001149A7"/>
    <w:rsid w:val="00114D92"/>
    <w:rsid w:val="001175C4"/>
    <w:rsid w:val="00130AC7"/>
    <w:rsid w:val="00130F2C"/>
    <w:rsid w:val="001343A4"/>
    <w:rsid w:val="0013762C"/>
    <w:rsid w:val="00137C2E"/>
    <w:rsid w:val="00140A9F"/>
    <w:rsid w:val="00141B57"/>
    <w:rsid w:val="00152C11"/>
    <w:rsid w:val="001537B2"/>
    <w:rsid w:val="00154296"/>
    <w:rsid w:val="001545F2"/>
    <w:rsid w:val="001564D0"/>
    <w:rsid w:val="00161E3A"/>
    <w:rsid w:val="00162ABC"/>
    <w:rsid w:val="001664CF"/>
    <w:rsid w:val="0017201A"/>
    <w:rsid w:val="001722D5"/>
    <w:rsid w:val="001766D4"/>
    <w:rsid w:val="00183A5F"/>
    <w:rsid w:val="00184744"/>
    <w:rsid w:val="00191595"/>
    <w:rsid w:val="00194AAB"/>
    <w:rsid w:val="001965AE"/>
    <w:rsid w:val="00197783"/>
    <w:rsid w:val="001A42F5"/>
    <w:rsid w:val="001A4F11"/>
    <w:rsid w:val="001B1CC8"/>
    <w:rsid w:val="001B2ED0"/>
    <w:rsid w:val="001B30B4"/>
    <w:rsid w:val="001B32E9"/>
    <w:rsid w:val="001B5FB3"/>
    <w:rsid w:val="001B7917"/>
    <w:rsid w:val="001B7A41"/>
    <w:rsid w:val="001C0715"/>
    <w:rsid w:val="001C0CF1"/>
    <w:rsid w:val="001C0E43"/>
    <w:rsid w:val="001C618A"/>
    <w:rsid w:val="001C70B4"/>
    <w:rsid w:val="001D51A3"/>
    <w:rsid w:val="001E3ED1"/>
    <w:rsid w:val="001E6711"/>
    <w:rsid w:val="001F39F3"/>
    <w:rsid w:val="00201FE7"/>
    <w:rsid w:val="002020C5"/>
    <w:rsid w:val="002037DC"/>
    <w:rsid w:val="002044F0"/>
    <w:rsid w:val="00205AE0"/>
    <w:rsid w:val="00206C3D"/>
    <w:rsid w:val="00212E0A"/>
    <w:rsid w:val="0021359A"/>
    <w:rsid w:val="00215AA5"/>
    <w:rsid w:val="002204DA"/>
    <w:rsid w:val="00220B77"/>
    <w:rsid w:val="00220E8D"/>
    <w:rsid w:val="0022769D"/>
    <w:rsid w:val="0023034A"/>
    <w:rsid w:val="00231FE0"/>
    <w:rsid w:val="00240560"/>
    <w:rsid w:val="002443AF"/>
    <w:rsid w:val="00245D1C"/>
    <w:rsid w:val="00246C40"/>
    <w:rsid w:val="00247093"/>
    <w:rsid w:val="00251A8D"/>
    <w:rsid w:val="00255517"/>
    <w:rsid w:val="00270A46"/>
    <w:rsid w:val="0027173F"/>
    <w:rsid w:val="002732F4"/>
    <w:rsid w:val="00273C56"/>
    <w:rsid w:val="00274003"/>
    <w:rsid w:val="0027636C"/>
    <w:rsid w:val="00282FC0"/>
    <w:rsid w:val="002849A3"/>
    <w:rsid w:val="00284FC0"/>
    <w:rsid w:val="00285A4C"/>
    <w:rsid w:val="00291ABA"/>
    <w:rsid w:val="00292991"/>
    <w:rsid w:val="002936DA"/>
    <w:rsid w:val="002A0F26"/>
    <w:rsid w:val="002A4BAE"/>
    <w:rsid w:val="002A4DE1"/>
    <w:rsid w:val="002A5D06"/>
    <w:rsid w:val="002B3945"/>
    <w:rsid w:val="002B50ED"/>
    <w:rsid w:val="002B61E6"/>
    <w:rsid w:val="002B739B"/>
    <w:rsid w:val="002C3292"/>
    <w:rsid w:val="002C4FBB"/>
    <w:rsid w:val="002C521F"/>
    <w:rsid w:val="002C5D29"/>
    <w:rsid w:val="002D23C1"/>
    <w:rsid w:val="002D4580"/>
    <w:rsid w:val="002E29F1"/>
    <w:rsid w:val="002E6728"/>
    <w:rsid w:val="002E6AC2"/>
    <w:rsid w:val="002E7A3E"/>
    <w:rsid w:val="002F0646"/>
    <w:rsid w:val="002F19F9"/>
    <w:rsid w:val="002F3306"/>
    <w:rsid w:val="00301560"/>
    <w:rsid w:val="00301A81"/>
    <w:rsid w:val="00303CC2"/>
    <w:rsid w:val="00304CCC"/>
    <w:rsid w:val="00312722"/>
    <w:rsid w:val="00313BC6"/>
    <w:rsid w:val="00313F36"/>
    <w:rsid w:val="00314FDA"/>
    <w:rsid w:val="00315912"/>
    <w:rsid w:val="00315D52"/>
    <w:rsid w:val="0031757E"/>
    <w:rsid w:val="00330DF7"/>
    <w:rsid w:val="0033308D"/>
    <w:rsid w:val="00333508"/>
    <w:rsid w:val="00333FE3"/>
    <w:rsid w:val="0033767E"/>
    <w:rsid w:val="0034101B"/>
    <w:rsid w:val="00346E6C"/>
    <w:rsid w:val="0035274B"/>
    <w:rsid w:val="003555A6"/>
    <w:rsid w:val="00360A7E"/>
    <w:rsid w:val="00361052"/>
    <w:rsid w:val="00367012"/>
    <w:rsid w:val="00376C5C"/>
    <w:rsid w:val="00376CC0"/>
    <w:rsid w:val="003770F5"/>
    <w:rsid w:val="003778B5"/>
    <w:rsid w:val="00380AF4"/>
    <w:rsid w:val="00380B96"/>
    <w:rsid w:val="00385185"/>
    <w:rsid w:val="00387EC2"/>
    <w:rsid w:val="00391608"/>
    <w:rsid w:val="003917FE"/>
    <w:rsid w:val="00392ED2"/>
    <w:rsid w:val="003959F4"/>
    <w:rsid w:val="003973EC"/>
    <w:rsid w:val="0039750E"/>
    <w:rsid w:val="0039772A"/>
    <w:rsid w:val="00397762"/>
    <w:rsid w:val="003A0590"/>
    <w:rsid w:val="003A29D4"/>
    <w:rsid w:val="003A6663"/>
    <w:rsid w:val="003A6CE7"/>
    <w:rsid w:val="003B0D5E"/>
    <w:rsid w:val="003B1CB2"/>
    <w:rsid w:val="003B201A"/>
    <w:rsid w:val="003B2D32"/>
    <w:rsid w:val="003B501E"/>
    <w:rsid w:val="003B579E"/>
    <w:rsid w:val="003B611C"/>
    <w:rsid w:val="003C4187"/>
    <w:rsid w:val="003C47A8"/>
    <w:rsid w:val="003C6394"/>
    <w:rsid w:val="003C6784"/>
    <w:rsid w:val="003C69E8"/>
    <w:rsid w:val="003C6A92"/>
    <w:rsid w:val="003C6DC3"/>
    <w:rsid w:val="003C742A"/>
    <w:rsid w:val="003D3641"/>
    <w:rsid w:val="003D701E"/>
    <w:rsid w:val="003F0995"/>
    <w:rsid w:val="003F142B"/>
    <w:rsid w:val="003F2AEF"/>
    <w:rsid w:val="003F626C"/>
    <w:rsid w:val="003F7982"/>
    <w:rsid w:val="0040020A"/>
    <w:rsid w:val="0040525F"/>
    <w:rsid w:val="004075F9"/>
    <w:rsid w:val="00411EFE"/>
    <w:rsid w:val="00412019"/>
    <w:rsid w:val="0041260D"/>
    <w:rsid w:val="004144EB"/>
    <w:rsid w:val="00414FF7"/>
    <w:rsid w:val="00417D7B"/>
    <w:rsid w:val="004227E8"/>
    <w:rsid w:val="00427672"/>
    <w:rsid w:val="00427CAD"/>
    <w:rsid w:val="00430CC5"/>
    <w:rsid w:val="00432419"/>
    <w:rsid w:val="004362C2"/>
    <w:rsid w:val="00443C27"/>
    <w:rsid w:val="004442ED"/>
    <w:rsid w:val="00453671"/>
    <w:rsid w:val="00463EB7"/>
    <w:rsid w:val="004707B1"/>
    <w:rsid w:val="00472F8A"/>
    <w:rsid w:val="00472FD3"/>
    <w:rsid w:val="00473FB0"/>
    <w:rsid w:val="00475412"/>
    <w:rsid w:val="0047598A"/>
    <w:rsid w:val="00481FEC"/>
    <w:rsid w:val="00483068"/>
    <w:rsid w:val="004850E7"/>
    <w:rsid w:val="00486908"/>
    <w:rsid w:val="004917A3"/>
    <w:rsid w:val="004925DB"/>
    <w:rsid w:val="00494229"/>
    <w:rsid w:val="004943A3"/>
    <w:rsid w:val="004960E8"/>
    <w:rsid w:val="004A15CA"/>
    <w:rsid w:val="004B320A"/>
    <w:rsid w:val="004B4238"/>
    <w:rsid w:val="004B6227"/>
    <w:rsid w:val="004C44A3"/>
    <w:rsid w:val="004D21AD"/>
    <w:rsid w:val="004D4354"/>
    <w:rsid w:val="004D4F58"/>
    <w:rsid w:val="004D6850"/>
    <w:rsid w:val="004E25B8"/>
    <w:rsid w:val="004E53C3"/>
    <w:rsid w:val="004F54B1"/>
    <w:rsid w:val="004F6D82"/>
    <w:rsid w:val="00500106"/>
    <w:rsid w:val="0050012D"/>
    <w:rsid w:val="005006D5"/>
    <w:rsid w:val="005019D3"/>
    <w:rsid w:val="00502BEF"/>
    <w:rsid w:val="00502C51"/>
    <w:rsid w:val="00510A57"/>
    <w:rsid w:val="00513BD6"/>
    <w:rsid w:val="00514FD0"/>
    <w:rsid w:val="00521A39"/>
    <w:rsid w:val="00521CE4"/>
    <w:rsid w:val="00523E7A"/>
    <w:rsid w:val="00530BE1"/>
    <w:rsid w:val="00532ADD"/>
    <w:rsid w:val="005343CE"/>
    <w:rsid w:val="005365BE"/>
    <w:rsid w:val="00537080"/>
    <w:rsid w:val="005454E2"/>
    <w:rsid w:val="00547A4F"/>
    <w:rsid w:val="00551635"/>
    <w:rsid w:val="005575F9"/>
    <w:rsid w:val="0056003B"/>
    <w:rsid w:val="0056111B"/>
    <w:rsid w:val="005616D6"/>
    <w:rsid w:val="0056299C"/>
    <w:rsid w:val="00563C57"/>
    <w:rsid w:val="005707C3"/>
    <w:rsid w:val="0057115A"/>
    <w:rsid w:val="00574DD2"/>
    <w:rsid w:val="00575D0A"/>
    <w:rsid w:val="00575DF8"/>
    <w:rsid w:val="00576AB2"/>
    <w:rsid w:val="00590410"/>
    <w:rsid w:val="00590744"/>
    <w:rsid w:val="0059448B"/>
    <w:rsid w:val="0059764B"/>
    <w:rsid w:val="005A46F6"/>
    <w:rsid w:val="005A509B"/>
    <w:rsid w:val="005A5C40"/>
    <w:rsid w:val="005B27B8"/>
    <w:rsid w:val="005B5C12"/>
    <w:rsid w:val="005B5F7F"/>
    <w:rsid w:val="005B6624"/>
    <w:rsid w:val="005C295E"/>
    <w:rsid w:val="005C6C61"/>
    <w:rsid w:val="005C77E1"/>
    <w:rsid w:val="005D0B3C"/>
    <w:rsid w:val="005D2C46"/>
    <w:rsid w:val="005D71E9"/>
    <w:rsid w:val="005D7E5C"/>
    <w:rsid w:val="005E03C8"/>
    <w:rsid w:val="005E07B0"/>
    <w:rsid w:val="005E1E6B"/>
    <w:rsid w:val="005E77F4"/>
    <w:rsid w:val="005E7A17"/>
    <w:rsid w:val="005F12DE"/>
    <w:rsid w:val="005F61F8"/>
    <w:rsid w:val="00600F5D"/>
    <w:rsid w:val="0060241F"/>
    <w:rsid w:val="00606A3E"/>
    <w:rsid w:val="00611CC9"/>
    <w:rsid w:val="006123F2"/>
    <w:rsid w:val="00613624"/>
    <w:rsid w:val="00615BC2"/>
    <w:rsid w:val="0062232A"/>
    <w:rsid w:val="006235E1"/>
    <w:rsid w:val="00623CD6"/>
    <w:rsid w:val="0062421C"/>
    <w:rsid w:val="0062526F"/>
    <w:rsid w:val="006301AB"/>
    <w:rsid w:val="00630C67"/>
    <w:rsid w:val="0063190F"/>
    <w:rsid w:val="0063432F"/>
    <w:rsid w:val="00635891"/>
    <w:rsid w:val="00637842"/>
    <w:rsid w:val="00641128"/>
    <w:rsid w:val="00641154"/>
    <w:rsid w:val="006421D2"/>
    <w:rsid w:val="00643FC1"/>
    <w:rsid w:val="00644490"/>
    <w:rsid w:val="00644ED6"/>
    <w:rsid w:val="00644FDC"/>
    <w:rsid w:val="00651B83"/>
    <w:rsid w:val="00652400"/>
    <w:rsid w:val="00656506"/>
    <w:rsid w:val="00662162"/>
    <w:rsid w:val="0066228B"/>
    <w:rsid w:val="006628BE"/>
    <w:rsid w:val="0066499B"/>
    <w:rsid w:val="00670E4D"/>
    <w:rsid w:val="0067531E"/>
    <w:rsid w:val="00676AD4"/>
    <w:rsid w:val="00685512"/>
    <w:rsid w:val="006861B1"/>
    <w:rsid w:val="0068789A"/>
    <w:rsid w:val="00690F0D"/>
    <w:rsid w:val="00691094"/>
    <w:rsid w:val="0069290F"/>
    <w:rsid w:val="00694A38"/>
    <w:rsid w:val="00695C64"/>
    <w:rsid w:val="006A2218"/>
    <w:rsid w:val="006A37C4"/>
    <w:rsid w:val="006B211B"/>
    <w:rsid w:val="006B459B"/>
    <w:rsid w:val="006B56D3"/>
    <w:rsid w:val="006C041D"/>
    <w:rsid w:val="006C059E"/>
    <w:rsid w:val="006C0CE2"/>
    <w:rsid w:val="006C0FC5"/>
    <w:rsid w:val="006D0648"/>
    <w:rsid w:val="006D1DF0"/>
    <w:rsid w:val="006D1EFF"/>
    <w:rsid w:val="006D32EF"/>
    <w:rsid w:val="006D5649"/>
    <w:rsid w:val="006E4707"/>
    <w:rsid w:val="006E756F"/>
    <w:rsid w:val="006E7D1A"/>
    <w:rsid w:val="006F2154"/>
    <w:rsid w:val="006F23A2"/>
    <w:rsid w:val="00705438"/>
    <w:rsid w:val="00710621"/>
    <w:rsid w:val="00710962"/>
    <w:rsid w:val="00722D98"/>
    <w:rsid w:val="00733076"/>
    <w:rsid w:val="00737F03"/>
    <w:rsid w:val="007411F4"/>
    <w:rsid w:val="00741AD5"/>
    <w:rsid w:val="00742082"/>
    <w:rsid w:val="00742103"/>
    <w:rsid w:val="007461CD"/>
    <w:rsid w:val="0074689D"/>
    <w:rsid w:val="0074696F"/>
    <w:rsid w:val="007505E9"/>
    <w:rsid w:val="00750664"/>
    <w:rsid w:val="00750806"/>
    <w:rsid w:val="00751EFA"/>
    <w:rsid w:val="007550CC"/>
    <w:rsid w:val="007623AA"/>
    <w:rsid w:val="00763E30"/>
    <w:rsid w:val="007666DB"/>
    <w:rsid w:val="00774C44"/>
    <w:rsid w:val="00775AFA"/>
    <w:rsid w:val="0078151C"/>
    <w:rsid w:val="00782A2E"/>
    <w:rsid w:val="007831EC"/>
    <w:rsid w:val="00785C20"/>
    <w:rsid w:val="00790B16"/>
    <w:rsid w:val="0079119D"/>
    <w:rsid w:val="00791827"/>
    <w:rsid w:val="007928A9"/>
    <w:rsid w:val="00793AF2"/>
    <w:rsid w:val="0079484F"/>
    <w:rsid w:val="00794C91"/>
    <w:rsid w:val="007A0273"/>
    <w:rsid w:val="007A0541"/>
    <w:rsid w:val="007A09A5"/>
    <w:rsid w:val="007A0FCD"/>
    <w:rsid w:val="007A2179"/>
    <w:rsid w:val="007A3F46"/>
    <w:rsid w:val="007A4509"/>
    <w:rsid w:val="007A4B5D"/>
    <w:rsid w:val="007A50A7"/>
    <w:rsid w:val="007A7A7F"/>
    <w:rsid w:val="007B0592"/>
    <w:rsid w:val="007B285A"/>
    <w:rsid w:val="007B4774"/>
    <w:rsid w:val="007C3548"/>
    <w:rsid w:val="007C3F16"/>
    <w:rsid w:val="007C4400"/>
    <w:rsid w:val="007C56AA"/>
    <w:rsid w:val="007E72E1"/>
    <w:rsid w:val="007E7A9E"/>
    <w:rsid w:val="007F2E7A"/>
    <w:rsid w:val="007F456F"/>
    <w:rsid w:val="007F4716"/>
    <w:rsid w:val="007F76D5"/>
    <w:rsid w:val="0080022B"/>
    <w:rsid w:val="00800B17"/>
    <w:rsid w:val="00804855"/>
    <w:rsid w:val="008058DE"/>
    <w:rsid w:val="00805BCC"/>
    <w:rsid w:val="00813613"/>
    <w:rsid w:val="008150B9"/>
    <w:rsid w:val="00816260"/>
    <w:rsid w:val="00822A79"/>
    <w:rsid w:val="00822DBD"/>
    <w:rsid w:val="00824F86"/>
    <w:rsid w:val="00834645"/>
    <w:rsid w:val="0083519A"/>
    <w:rsid w:val="008359DE"/>
    <w:rsid w:val="008371D8"/>
    <w:rsid w:val="00837945"/>
    <w:rsid w:val="00840BC4"/>
    <w:rsid w:val="008423E3"/>
    <w:rsid w:val="00845067"/>
    <w:rsid w:val="00850EEC"/>
    <w:rsid w:val="0085137F"/>
    <w:rsid w:val="00852851"/>
    <w:rsid w:val="00857890"/>
    <w:rsid w:val="008578D2"/>
    <w:rsid w:val="00862ED4"/>
    <w:rsid w:val="00862F75"/>
    <w:rsid w:val="00870B5E"/>
    <w:rsid w:val="00870BD3"/>
    <w:rsid w:val="008727F5"/>
    <w:rsid w:val="00876CB2"/>
    <w:rsid w:val="008779C7"/>
    <w:rsid w:val="0088122C"/>
    <w:rsid w:val="00881E8F"/>
    <w:rsid w:val="0088517D"/>
    <w:rsid w:val="0089416A"/>
    <w:rsid w:val="008A2DE6"/>
    <w:rsid w:val="008A4B0E"/>
    <w:rsid w:val="008A553D"/>
    <w:rsid w:val="008A7A4B"/>
    <w:rsid w:val="008B0450"/>
    <w:rsid w:val="008B1BD6"/>
    <w:rsid w:val="008C2444"/>
    <w:rsid w:val="008C51D0"/>
    <w:rsid w:val="008D1DA8"/>
    <w:rsid w:val="008D301C"/>
    <w:rsid w:val="008D6CF9"/>
    <w:rsid w:val="008E3684"/>
    <w:rsid w:val="008E552F"/>
    <w:rsid w:val="008E57D7"/>
    <w:rsid w:val="008E7019"/>
    <w:rsid w:val="008E7343"/>
    <w:rsid w:val="008F23F9"/>
    <w:rsid w:val="008F760D"/>
    <w:rsid w:val="0090575A"/>
    <w:rsid w:val="00922614"/>
    <w:rsid w:val="00922FA6"/>
    <w:rsid w:val="009247A2"/>
    <w:rsid w:val="00925D6E"/>
    <w:rsid w:val="00930010"/>
    <w:rsid w:val="00935FCE"/>
    <w:rsid w:val="009377ED"/>
    <w:rsid w:val="00942673"/>
    <w:rsid w:val="00944DB0"/>
    <w:rsid w:val="00944DE0"/>
    <w:rsid w:val="00946CE9"/>
    <w:rsid w:val="00951D53"/>
    <w:rsid w:val="00964C39"/>
    <w:rsid w:val="00966D3D"/>
    <w:rsid w:val="00967733"/>
    <w:rsid w:val="009679A3"/>
    <w:rsid w:val="00971AA8"/>
    <w:rsid w:val="00971FEB"/>
    <w:rsid w:val="00975A1E"/>
    <w:rsid w:val="0097618D"/>
    <w:rsid w:val="00983F4D"/>
    <w:rsid w:val="00986994"/>
    <w:rsid w:val="00986C82"/>
    <w:rsid w:val="00987788"/>
    <w:rsid w:val="009960F2"/>
    <w:rsid w:val="009A0D8B"/>
    <w:rsid w:val="009A3C01"/>
    <w:rsid w:val="009A3F34"/>
    <w:rsid w:val="009B1E31"/>
    <w:rsid w:val="009B4689"/>
    <w:rsid w:val="009B4AB1"/>
    <w:rsid w:val="009B55F7"/>
    <w:rsid w:val="009C5027"/>
    <w:rsid w:val="009C6D15"/>
    <w:rsid w:val="009D14A8"/>
    <w:rsid w:val="009D34BB"/>
    <w:rsid w:val="009D4F99"/>
    <w:rsid w:val="009D58CE"/>
    <w:rsid w:val="009E7680"/>
    <w:rsid w:val="009F00A3"/>
    <w:rsid w:val="009F1756"/>
    <w:rsid w:val="009F1B63"/>
    <w:rsid w:val="009F41B3"/>
    <w:rsid w:val="009F777F"/>
    <w:rsid w:val="00A008B1"/>
    <w:rsid w:val="00A00FB3"/>
    <w:rsid w:val="00A032A7"/>
    <w:rsid w:val="00A043A8"/>
    <w:rsid w:val="00A043CD"/>
    <w:rsid w:val="00A11C7A"/>
    <w:rsid w:val="00A120CC"/>
    <w:rsid w:val="00A12AEE"/>
    <w:rsid w:val="00A17908"/>
    <w:rsid w:val="00A2510F"/>
    <w:rsid w:val="00A25D40"/>
    <w:rsid w:val="00A2732D"/>
    <w:rsid w:val="00A341A0"/>
    <w:rsid w:val="00A34843"/>
    <w:rsid w:val="00A36254"/>
    <w:rsid w:val="00A372D9"/>
    <w:rsid w:val="00A412CB"/>
    <w:rsid w:val="00A43A39"/>
    <w:rsid w:val="00A44051"/>
    <w:rsid w:val="00A4444E"/>
    <w:rsid w:val="00A452CF"/>
    <w:rsid w:val="00A50D4F"/>
    <w:rsid w:val="00A51E96"/>
    <w:rsid w:val="00A53279"/>
    <w:rsid w:val="00A55689"/>
    <w:rsid w:val="00A56379"/>
    <w:rsid w:val="00A57576"/>
    <w:rsid w:val="00A60BFA"/>
    <w:rsid w:val="00A61137"/>
    <w:rsid w:val="00A630A8"/>
    <w:rsid w:val="00A63C2A"/>
    <w:rsid w:val="00A644C0"/>
    <w:rsid w:val="00A652A5"/>
    <w:rsid w:val="00A65BEE"/>
    <w:rsid w:val="00A72D2F"/>
    <w:rsid w:val="00A74675"/>
    <w:rsid w:val="00A807BF"/>
    <w:rsid w:val="00A81C13"/>
    <w:rsid w:val="00A83936"/>
    <w:rsid w:val="00A8721F"/>
    <w:rsid w:val="00A93785"/>
    <w:rsid w:val="00A938F2"/>
    <w:rsid w:val="00A947EC"/>
    <w:rsid w:val="00AA0772"/>
    <w:rsid w:val="00AA2D23"/>
    <w:rsid w:val="00AA4113"/>
    <w:rsid w:val="00AB051C"/>
    <w:rsid w:val="00AB1601"/>
    <w:rsid w:val="00AB1919"/>
    <w:rsid w:val="00AB548B"/>
    <w:rsid w:val="00AC28DD"/>
    <w:rsid w:val="00AC4DEA"/>
    <w:rsid w:val="00AC50CA"/>
    <w:rsid w:val="00AD6923"/>
    <w:rsid w:val="00AE5D1B"/>
    <w:rsid w:val="00AF4314"/>
    <w:rsid w:val="00AF6024"/>
    <w:rsid w:val="00B01447"/>
    <w:rsid w:val="00B01F63"/>
    <w:rsid w:val="00B07129"/>
    <w:rsid w:val="00B11CD0"/>
    <w:rsid w:val="00B12A9E"/>
    <w:rsid w:val="00B2129D"/>
    <w:rsid w:val="00B213D4"/>
    <w:rsid w:val="00B236C5"/>
    <w:rsid w:val="00B24AC6"/>
    <w:rsid w:val="00B25093"/>
    <w:rsid w:val="00B25DBC"/>
    <w:rsid w:val="00B26A67"/>
    <w:rsid w:val="00B27E51"/>
    <w:rsid w:val="00B32F30"/>
    <w:rsid w:val="00B330A3"/>
    <w:rsid w:val="00B34418"/>
    <w:rsid w:val="00B42245"/>
    <w:rsid w:val="00B423AA"/>
    <w:rsid w:val="00B42E56"/>
    <w:rsid w:val="00B43505"/>
    <w:rsid w:val="00B442B8"/>
    <w:rsid w:val="00B47087"/>
    <w:rsid w:val="00B54567"/>
    <w:rsid w:val="00B57230"/>
    <w:rsid w:val="00B613EB"/>
    <w:rsid w:val="00B626A2"/>
    <w:rsid w:val="00B6399D"/>
    <w:rsid w:val="00B66F0E"/>
    <w:rsid w:val="00B66F83"/>
    <w:rsid w:val="00B74AB9"/>
    <w:rsid w:val="00B74BF6"/>
    <w:rsid w:val="00B83495"/>
    <w:rsid w:val="00B86213"/>
    <w:rsid w:val="00B866E8"/>
    <w:rsid w:val="00B92A4A"/>
    <w:rsid w:val="00B965C3"/>
    <w:rsid w:val="00B97DEA"/>
    <w:rsid w:val="00BA4FAA"/>
    <w:rsid w:val="00BA71F8"/>
    <w:rsid w:val="00BB0A49"/>
    <w:rsid w:val="00BB146C"/>
    <w:rsid w:val="00BB233C"/>
    <w:rsid w:val="00BB5DC6"/>
    <w:rsid w:val="00BD346B"/>
    <w:rsid w:val="00BD3A46"/>
    <w:rsid w:val="00BD3AC2"/>
    <w:rsid w:val="00BD728A"/>
    <w:rsid w:val="00BD7333"/>
    <w:rsid w:val="00BE0C8D"/>
    <w:rsid w:val="00BE0EB9"/>
    <w:rsid w:val="00BE18CD"/>
    <w:rsid w:val="00BE1AF0"/>
    <w:rsid w:val="00BE2AF7"/>
    <w:rsid w:val="00BE2F59"/>
    <w:rsid w:val="00BE34BA"/>
    <w:rsid w:val="00BE508D"/>
    <w:rsid w:val="00BF0AF6"/>
    <w:rsid w:val="00BF184C"/>
    <w:rsid w:val="00BF186B"/>
    <w:rsid w:val="00BF2509"/>
    <w:rsid w:val="00BF5BBE"/>
    <w:rsid w:val="00C0050A"/>
    <w:rsid w:val="00C04D3B"/>
    <w:rsid w:val="00C0545A"/>
    <w:rsid w:val="00C1011B"/>
    <w:rsid w:val="00C15A71"/>
    <w:rsid w:val="00C22A57"/>
    <w:rsid w:val="00C33658"/>
    <w:rsid w:val="00C406C2"/>
    <w:rsid w:val="00C40DE8"/>
    <w:rsid w:val="00C41CB8"/>
    <w:rsid w:val="00C45301"/>
    <w:rsid w:val="00C45CE8"/>
    <w:rsid w:val="00C532D5"/>
    <w:rsid w:val="00C539AA"/>
    <w:rsid w:val="00C5547B"/>
    <w:rsid w:val="00C61C03"/>
    <w:rsid w:val="00C62389"/>
    <w:rsid w:val="00C62685"/>
    <w:rsid w:val="00C6568C"/>
    <w:rsid w:val="00C71FE2"/>
    <w:rsid w:val="00C72818"/>
    <w:rsid w:val="00C72D21"/>
    <w:rsid w:val="00C77BD8"/>
    <w:rsid w:val="00C80912"/>
    <w:rsid w:val="00C84D44"/>
    <w:rsid w:val="00C85983"/>
    <w:rsid w:val="00C87553"/>
    <w:rsid w:val="00C95D84"/>
    <w:rsid w:val="00CA7103"/>
    <w:rsid w:val="00CA7A4C"/>
    <w:rsid w:val="00CB09C1"/>
    <w:rsid w:val="00CB15DB"/>
    <w:rsid w:val="00CB45FC"/>
    <w:rsid w:val="00CB6AE3"/>
    <w:rsid w:val="00CB77AB"/>
    <w:rsid w:val="00CB7FFA"/>
    <w:rsid w:val="00CC01E8"/>
    <w:rsid w:val="00CC05D8"/>
    <w:rsid w:val="00CD4372"/>
    <w:rsid w:val="00CD7675"/>
    <w:rsid w:val="00CE15D9"/>
    <w:rsid w:val="00CE44D3"/>
    <w:rsid w:val="00CE5445"/>
    <w:rsid w:val="00CE5B47"/>
    <w:rsid w:val="00CE5F5C"/>
    <w:rsid w:val="00CE640A"/>
    <w:rsid w:val="00CF0874"/>
    <w:rsid w:val="00CF0AB4"/>
    <w:rsid w:val="00CF6DE1"/>
    <w:rsid w:val="00D03C9D"/>
    <w:rsid w:val="00D03E3E"/>
    <w:rsid w:val="00D06C07"/>
    <w:rsid w:val="00D17452"/>
    <w:rsid w:val="00D207DA"/>
    <w:rsid w:val="00D3009A"/>
    <w:rsid w:val="00D3079C"/>
    <w:rsid w:val="00D31830"/>
    <w:rsid w:val="00D35761"/>
    <w:rsid w:val="00D37CF7"/>
    <w:rsid w:val="00D4390D"/>
    <w:rsid w:val="00D45A79"/>
    <w:rsid w:val="00D51E77"/>
    <w:rsid w:val="00D5375B"/>
    <w:rsid w:val="00D66930"/>
    <w:rsid w:val="00D75B3A"/>
    <w:rsid w:val="00D76034"/>
    <w:rsid w:val="00D76DD0"/>
    <w:rsid w:val="00D7729C"/>
    <w:rsid w:val="00D871F0"/>
    <w:rsid w:val="00D92AD4"/>
    <w:rsid w:val="00DB07F8"/>
    <w:rsid w:val="00DB331E"/>
    <w:rsid w:val="00DB34F0"/>
    <w:rsid w:val="00DB59E7"/>
    <w:rsid w:val="00DB6A5D"/>
    <w:rsid w:val="00DC36C3"/>
    <w:rsid w:val="00DC5242"/>
    <w:rsid w:val="00DC63E0"/>
    <w:rsid w:val="00DC780B"/>
    <w:rsid w:val="00DD1911"/>
    <w:rsid w:val="00DD407E"/>
    <w:rsid w:val="00DD4B89"/>
    <w:rsid w:val="00DD59F4"/>
    <w:rsid w:val="00DD7AD8"/>
    <w:rsid w:val="00DD7E66"/>
    <w:rsid w:val="00DE0696"/>
    <w:rsid w:val="00DE3DB1"/>
    <w:rsid w:val="00DE4E5B"/>
    <w:rsid w:val="00DE66A7"/>
    <w:rsid w:val="00DE6EA9"/>
    <w:rsid w:val="00DF027B"/>
    <w:rsid w:val="00DF1872"/>
    <w:rsid w:val="00DF48EE"/>
    <w:rsid w:val="00DF5884"/>
    <w:rsid w:val="00DF70EA"/>
    <w:rsid w:val="00DF73EC"/>
    <w:rsid w:val="00DF7CB3"/>
    <w:rsid w:val="00E02198"/>
    <w:rsid w:val="00E02AC4"/>
    <w:rsid w:val="00E03665"/>
    <w:rsid w:val="00E0634C"/>
    <w:rsid w:val="00E126F6"/>
    <w:rsid w:val="00E12C86"/>
    <w:rsid w:val="00E162BF"/>
    <w:rsid w:val="00E2499D"/>
    <w:rsid w:val="00E27E9A"/>
    <w:rsid w:val="00E30EEE"/>
    <w:rsid w:val="00E3194F"/>
    <w:rsid w:val="00E4019F"/>
    <w:rsid w:val="00E45FD3"/>
    <w:rsid w:val="00E46FFF"/>
    <w:rsid w:val="00E63196"/>
    <w:rsid w:val="00E63485"/>
    <w:rsid w:val="00E63DC6"/>
    <w:rsid w:val="00E6586D"/>
    <w:rsid w:val="00E70792"/>
    <w:rsid w:val="00E72A3F"/>
    <w:rsid w:val="00E73260"/>
    <w:rsid w:val="00E7411D"/>
    <w:rsid w:val="00E80414"/>
    <w:rsid w:val="00E82002"/>
    <w:rsid w:val="00E8244A"/>
    <w:rsid w:val="00E84DE4"/>
    <w:rsid w:val="00E86070"/>
    <w:rsid w:val="00E866B2"/>
    <w:rsid w:val="00E90824"/>
    <w:rsid w:val="00E9363F"/>
    <w:rsid w:val="00E95D6A"/>
    <w:rsid w:val="00E96BF0"/>
    <w:rsid w:val="00EA0D53"/>
    <w:rsid w:val="00EA2C6D"/>
    <w:rsid w:val="00EA41FC"/>
    <w:rsid w:val="00EA566E"/>
    <w:rsid w:val="00EA6DF2"/>
    <w:rsid w:val="00EB2F4E"/>
    <w:rsid w:val="00EB31DE"/>
    <w:rsid w:val="00EB3CED"/>
    <w:rsid w:val="00EB4B35"/>
    <w:rsid w:val="00EB5FFB"/>
    <w:rsid w:val="00EC1135"/>
    <w:rsid w:val="00EC2264"/>
    <w:rsid w:val="00EC22C0"/>
    <w:rsid w:val="00EC6FC0"/>
    <w:rsid w:val="00ED03A7"/>
    <w:rsid w:val="00ED2BEE"/>
    <w:rsid w:val="00ED7518"/>
    <w:rsid w:val="00EE226F"/>
    <w:rsid w:val="00EE3AA8"/>
    <w:rsid w:val="00EE79F9"/>
    <w:rsid w:val="00EF0B45"/>
    <w:rsid w:val="00EF16E5"/>
    <w:rsid w:val="00EF189A"/>
    <w:rsid w:val="00F04FF5"/>
    <w:rsid w:val="00F1124E"/>
    <w:rsid w:val="00F14A90"/>
    <w:rsid w:val="00F17DD3"/>
    <w:rsid w:val="00F2142A"/>
    <w:rsid w:val="00F21A8E"/>
    <w:rsid w:val="00F22EEA"/>
    <w:rsid w:val="00F3145A"/>
    <w:rsid w:val="00F37852"/>
    <w:rsid w:val="00F400E0"/>
    <w:rsid w:val="00F41382"/>
    <w:rsid w:val="00F418C7"/>
    <w:rsid w:val="00F42369"/>
    <w:rsid w:val="00F43DE6"/>
    <w:rsid w:val="00F44DCB"/>
    <w:rsid w:val="00F55EBD"/>
    <w:rsid w:val="00F6042F"/>
    <w:rsid w:val="00F717A9"/>
    <w:rsid w:val="00F77A40"/>
    <w:rsid w:val="00F82FE2"/>
    <w:rsid w:val="00F83F84"/>
    <w:rsid w:val="00F916CA"/>
    <w:rsid w:val="00F95F0B"/>
    <w:rsid w:val="00F9760C"/>
    <w:rsid w:val="00F97CCB"/>
    <w:rsid w:val="00FA5606"/>
    <w:rsid w:val="00FA78C3"/>
    <w:rsid w:val="00FB3530"/>
    <w:rsid w:val="00FB6827"/>
    <w:rsid w:val="00FC0FFE"/>
    <w:rsid w:val="00FC1383"/>
    <w:rsid w:val="00FC1623"/>
    <w:rsid w:val="00FC479B"/>
    <w:rsid w:val="00FC63F8"/>
    <w:rsid w:val="00FC7D8C"/>
    <w:rsid w:val="00FD5866"/>
    <w:rsid w:val="00FD5D8A"/>
    <w:rsid w:val="00FE020A"/>
    <w:rsid w:val="00FE0429"/>
    <w:rsid w:val="00FE1BF6"/>
    <w:rsid w:val="00FE2DA3"/>
    <w:rsid w:val="00FE6237"/>
    <w:rsid w:val="00FF0840"/>
    <w:rsid w:val="00FF6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DA57EF63-1220-48DE-A991-67B72D06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DEA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E82002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E82002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E82002"/>
    <w:pPr>
      <w:keepNext/>
      <w:spacing w:before="20" w:after="20"/>
      <w:jc w:val="left"/>
      <w:outlineLvl w:val="2"/>
    </w:pPr>
    <w:rPr>
      <w:rFonts w:ascii="Century Gothic" w:hAnsi="Century Gothic"/>
      <w:b/>
      <w:sz w:val="20"/>
    </w:rPr>
  </w:style>
  <w:style w:type="paragraph" w:styleId="Heading4">
    <w:name w:val="heading 4"/>
    <w:basedOn w:val="Normal"/>
    <w:next w:val="Normal"/>
    <w:qFormat/>
    <w:rsid w:val="00E82002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E82002"/>
    <w:pPr>
      <w:keepNext/>
      <w:outlineLvl w:val="4"/>
    </w:pPr>
    <w:rPr>
      <w:b/>
      <w:spacing w:val="4"/>
      <w:sz w:val="28"/>
    </w:rPr>
  </w:style>
  <w:style w:type="paragraph" w:styleId="Heading6">
    <w:name w:val="heading 6"/>
    <w:basedOn w:val="Normal"/>
    <w:next w:val="Normal"/>
    <w:qFormat/>
    <w:rsid w:val="00E82002"/>
    <w:pPr>
      <w:keepNext/>
      <w:tabs>
        <w:tab w:val="left" w:pos="360"/>
        <w:tab w:val="left" w:pos="720"/>
        <w:tab w:val="left" w:pos="3960"/>
        <w:tab w:val="left" w:pos="4320"/>
      </w:tabs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82002"/>
    <w:pPr>
      <w:keepNext/>
      <w:outlineLvl w:val="6"/>
    </w:pPr>
    <w:rPr>
      <w:rFonts w:ascii="Times New Roman" w:hAnsi="Times New Roman"/>
      <w:b/>
      <w:spacing w:val="4"/>
      <w:sz w:val="24"/>
    </w:rPr>
  </w:style>
  <w:style w:type="paragraph" w:styleId="Heading8">
    <w:name w:val="heading 8"/>
    <w:basedOn w:val="Normal"/>
    <w:next w:val="Normal"/>
    <w:qFormat/>
    <w:rsid w:val="00E82002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mgbody">
    <w:name w:val="kpmgbody"/>
    <w:basedOn w:val="BodyText"/>
    <w:rsid w:val="00E82002"/>
    <w:pPr>
      <w:spacing w:before="40" w:after="40" w:line="360" w:lineRule="auto"/>
    </w:pPr>
    <w:rPr>
      <w:rFonts w:ascii="Century Gothic" w:hAnsi="Century Gothic"/>
      <w:b/>
    </w:rPr>
  </w:style>
  <w:style w:type="paragraph" w:styleId="Header">
    <w:name w:val="header"/>
    <w:basedOn w:val="Normal"/>
    <w:rsid w:val="00E8200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82002"/>
    <w:pPr>
      <w:spacing w:after="120"/>
    </w:pPr>
  </w:style>
  <w:style w:type="paragraph" w:styleId="Footer">
    <w:name w:val="footer"/>
    <w:basedOn w:val="Normal"/>
    <w:rsid w:val="00E820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82002"/>
  </w:style>
  <w:style w:type="paragraph" w:styleId="ListBullet2">
    <w:name w:val="List Bullet 2"/>
    <w:basedOn w:val="Normal"/>
    <w:autoRedefine/>
    <w:rsid w:val="00E82002"/>
    <w:pPr>
      <w:numPr>
        <w:numId w:val="5"/>
      </w:numPr>
    </w:pPr>
  </w:style>
  <w:style w:type="paragraph" w:customStyle="1" w:styleId="H4">
    <w:name w:val="H4"/>
    <w:basedOn w:val="Normal"/>
    <w:next w:val="Normal"/>
    <w:rsid w:val="00E82002"/>
    <w:pPr>
      <w:keepNext/>
      <w:spacing w:before="100" w:after="100"/>
      <w:jc w:val="left"/>
      <w:outlineLvl w:val="4"/>
    </w:pPr>
    <w:rPr>
      <w:rFonts w:ascii="Times New Roman" w:hAnsi="Times New Roman"/>
      <w:b/>
      <w:snapToGrid w:val="0"/>
      <w:sz w:val="24"/>
    </w:rPr>
  </w:style>
  <w:style w:type="paragraph" w:styleId="BodyText2">
    <w:name w:val="Body Text 2"/>
    <w:basedOn w:val="Normal"/>
    <w:rsid w:val="00E82002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3">
    <w:name w:val="Body Text 3"/>
    <w:basedOn w:val="Normal"/>
    <w:rsid w:val="00E82002"/>
    <w:rPr>
      <w:rFonts w:ascii="Times New Roman" w:hAnsi="Times New Roman"/>
      <w:sz w:val="24"/>
    </w:rPr>
  </w:style>
  <w:style w:type="paragraph" w:styleId="ListBullet">
    <w:name w:val="List Bullet"/>
    <w:basedOn w:val="Normal"/>
    <w:autoRedefine/>
    <w:rsid w:val="00E82002"/>
    <w:pPr>
      <w:numPr>
        <w:numId w:val="17"/>
      </w:numPr>
    </w:pPr>
  </w:style>
  <w:style w:type="paragraph" w:styleId="PlainText">
    <w:name w:val="Plain Text"/>
    <w:basedOn w:val="Normal"/>
    <w:rsid w:val="005A5C40"/>
    <w:pPr>
      <w:widowControl w:val="0"/>
      <w:jc w:val="left"/>
    </w:pPr>
    <w:rPr>
      <w:rFonts w:ascii="Courier New" w:hAnsi="Courier New"/>
      <w:sz w:val="20"/>
    </w:rPr>
  </w:style>
  <w:style w:type="paragraph" w:customStyle="1" w:styleId="CVRHS">
    <w:name w:val="CV_RHS"/>
    <w:basedOn w:val="Normal"/>
    <w:rsid w:val="002044F0"/>
    <w:pPr>
      <w:spacing w:after="60"/>
      <w:jc w:val="left"/>
    </w:pPr>
    <w:rPr>
      <w:rFonts w:ascii="Tms Rmn" w:hAnsi="Tms Rmn"/>
      <w:sz w:val="24"/>
    </w:rPr>
  </w:style>
  <w:style w:type="character" w:styleId="Hyperlink">
    <w:name w:val="Hyperlink"/>
    <w:basedOn w:val="DefaultParagraphFont"/>
    <w:rsid w:val="000A274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32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532D5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C80912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</w:rPr>
  </w:style>
  <w:style w:type="character" w:customStyle="1" w:styleId="apple-converted-space">
    <w:name w:val="apple-converted-space"/>
    <w:basedOn w:val="DefaultParagraphFont"/>
    <w:rsid w:val="000C672E"/>
  </w:style>
  <w:style w:type="paragraph" w:styleId="NormalWeb">
    <w:name w:val="Normal (Web)"/>
    <w:basedOn w:val="Normal"/>
    <w:uiPriority w:val="99"/>
    <w:unhideWhenUsed/>
    <w:rsid w:val="00763E3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99D"/>
    <w:rPr>
      <w:b/>
      <w:bCs/>
    </w:rPr>
  </w:style>
  <w:style w:type="paragraph" w:customStyle="1" w:styleId="ResumeBodyText">
    <w:name w:val="Resume_Body Text"/>
    <w:basedOn w:val="Normal"/>
    <w:uiPriority w:val="99"/>
    <w:rsid w:val="00613624"/>
    <w:pPr>
      <w:spacing w:before="60" w:after="60"/>
    </w:pPr>
    <w:rPr>
      <w:sz w:val="20"/>
    </w:rPr>
  </w:style>
  <w:style w:type="paragraph" w:customStyle="1" w:styleId="ResumeBulletPoints">
    <w:name w:val="Resume_Bullet Points"/>
    <w:basedOn w:val="Normal"/>
    <w:uiPriority w:val="99"/>
    <w:rsid w:val="00473FB0"/>
    <w:pPr>
      <w:tabs>
        <w:tab w:val="num" w:pos="720"/>
      </w:tabs>
      <w:spacing w:before="60" w:after="60"/>
      <w:ind w:left="720" w:hanging="360"/>
      <w:jc w:val="left"/>
    </w:pPr>
    <w:rPr>
      <w:sz w:val="20"/>
    </w:rPr>
  </w:style>
  <w:style w:type="character" w:customStyle="1" w:styleId="a">
    <w:name w:val="a"/>
    <w:rsid w:val="00A43A39"/>
  </w:style>
  <w:style w:type="paragraph" w:customStyle="1" w:styleId="Text1">
    <w:name w:val="Text 1"/>
    <w:basedOn w:val="Normal"/>
    <w:rsid w:val="00E96BF0"/>
    <w:pPr>
      <w:spacing w:after="120"/>
      <w:ind w:left="1077"/>
    </w:pPr>
    <w:rPr>
      <w:rFonts w:eastAsia="Times New Roman"/>
      <w:color w:val="000000"/>
      <w:lang w:val="en-GB"/>
    </w:rPr>
  </w:style>
  <w:style w:type="paragraph" w:styleId="NoSpacing">
    <w:name w:val="No Spacing"/>
    <w:uiPriority w:val="1"/>
    <w:qFormat/>
    <w:rsid w:val="007A3F46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F099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e35714235ba5af63724ba4ac465092e134f4b0419514c4847440321091b5b58120b150013485d590d435601514841481f0f2b5613581957545f4d5d4a0e560c0a4257587a4553524f0b574a170e031f031b070f6a041f485c537a4553524f0f58491a0f14011053444f4a081e0103030415445b5a09574f160d034e6&amp;docType=docx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P\Profiles\Resume-Forma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5FD92EBED654083491F6FAA0DFF9D" ma:contentTypeVersion="4" ma:contentTypeDescription="Create a new document." ma:contentTypeScope="" ma:versionID="d1c659c7c1631e37abb4eed7ca9392f7">
  <xsd:schema xmlns:xsd="http://www.w3.org/2001/XMLSchema" xmlns:xs="http://www.w3.org/2001/XMLSchema" xmlns:p="http://schemas.microsoft.com/office/2006/metadata/properties" xmlns:ns2="88966dd8-f1df-4ef5-a91e-6fb3b1084080" targetNamespace="http://schemas.microsoft.com/office/2006/metadata/properties" ma:root="true" ma:fieldsID="9d919519bd913278adbfc696a728519d" ns2:_="">
    <xsd:import namespace="88966dd8-f1df-4ef5-a91e-6fb3b10840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66dd8-f1df-4ef5-a91e-6fb3b1084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50E4D-1EED-4263-900C-B8F044668D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024620-9F2C-49A0-B8B2-C18B9713595E}"/>
</file>

<file path=customXml/itemProps3.xml><?xml version="1.0" encoding="utf-8"?>
<ds:datastoreItem xmlns:ds="http://schemas.openxmlformats.org/officeDocument/2006/customXml" ds:itemID="{6A4783E0-5B93-499C-ADB9-6D2AFF826ACB}"/>
</file>

<file path=customXml/itemProps4.xml><?xml version="1.0" encoding="utf-8"?>
<ds:datastoreItem xmlns:ds="http://schemas.openxmlformats.org/officeDocument/2006/customXml" ds:itemID="{A5F71FAA-DDC3-4F82-9E52-CFAB5A5C32F4}"/>
</file>

<file path=docProps/app.xml><?xml version="1.0" encoding="utf-8"?>
<Properties xmlns="http://schemas.openxmlformats.org/officeDocument/2006/extended-properties" xmlns:vt="http://schemas.openxmlformats.org/officeDocument/2006/docPropsVTypes">
  <Template>Resume-Format1</Template>
  <TotalTime>1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SCSL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Nazumudeen</dc:creator>
  <cp:lastModifiedBy>Sireesha @ PRIMUS</cp:lastModifiedBy>
  <cp:revision>2</cp:revision>
  <cp:lastPrinted>2019-04-26T14:54:00Z</cp:lastPrinted>
  <dcterms:created xsi:type="dcterms:W3CDTF">2025-02-11T13:29:00Z</dcterms:created>
  <dcterms:modified xsi:type="dcterms:W3CDTF">2025-02-11T13:29:00Z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0x01010031E5FD92EBED654083491F6FAA0DFF9D</vt:lpwstr>
  </property>
</Properties>
</file>